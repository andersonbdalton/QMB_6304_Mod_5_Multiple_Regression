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B15D" w14:textId="77777777" w:rsidR="0065242A" w:rsidRPr="0070617F" w:rsidRDefault="0065242A" w:rsidP="0065242A">
      <w:pPr>
        <w:jc w:val="right"/>
        <w:rPr>
          <w:b/>
          <w:bCs/>
        </w:rPr>
      </w:pPr>
      <w:r w:rsidRPr="0070617F">
        <w:rPr>
          <w:b/>
          <w:bCs/>
        </w:rPr>
        <w:t>Dalton Anderson – anderson669@usf.edu</w:t>
      </w:r>
    </w:p>
    <w:p w14:paraId="018D37BF" w14:textId="77777777" w:rsidR="0065242A" w:rsidRPr="0070617F" w:rsidRDefault="0065242A" w:rsidP="0065242A">
      <w:pPr>
        <w:jc w:val="right"/>
        <w:rPr>
          <w:b/>
          <w:bCs/>
        </w:rPr>
      </w:pPr>
      <w:r w:rsidRPr="0070617F">
        <w:rPr>
          <w:b/>
          <w:bCs/>
        </w:rPr>
        <w:t xml:space="preserve">Dr. Ronald K. Satterfield - </w:t>
      </w:r>
      <w:hyperlink r:id="rId5" w:history="1">
        <w:r w:rsidRPr="0070617F">
          <w:rPr>
            <w:rStyle w:val="Hyperlink"/>
            <w:b/>
            <w:bCs/>
          </w:rPr>
          <w:t>rsatterf@usf.edu</w:t>
        </w:r>
      </w:hyperlink>
    </w:p>
    <w:p w14:paraId="21A050A3" w14:textId="77777777" w:rsidR="0065242A" w:rsidRPr="0070617F" w:rsidRDefault="0065242A" w:rsidP="0065242A">
      <w:pPr>
        <w:jc w:val="right"/>
        <w:rPr>
          <w:b/>
          <w:bCs/>
        </w:rPr>
      </w:pPr>
      <w:r w:rsidRPr="0070617F">
        <w:rPr>
          <w:b/>
          <w:bCs/>
        </w:rPr>
        <w:t>QMB6304</w:t>
      </w:r>
    </w:p>
    <w:p w14:paraId="1E42442D" w14:textId="53D3F80C" w:rsidR="0065242A" w:rsidRPr="0070617F" w:rsidRDefault="00561F03" w:rsidP="0065242A">
      <w:pPr>
        <w:jc w:val="right"/>
        <w:rPr>
          <w:b/>
          <w:bCs/>
        </w:rPr>
      </w:pPr>
      <w:r>
        <w:rPr>
          <w:b/>
          <w:bCs/>
        </w:rPr>
        <w:t>2021/09/03</w:t>
      </w:r>
    </w:p>
    <w:p w14:paraId="6F3E31D9" w14:textId="77777777" w:rsidR="0065242A" w:rsidRPr="0070617F" w:rsidRDefault="0065242A" w:rsidP="0065242A">
      <w:pPr>
        <w:jc w:val="right"/>
        <w:rPr>
          <w:b/>
          <w:bCs/>
        </w:rPr>
      </w:pPr>
    </w:p>
    <w:p w14:paraId="400B3C91" w14:textId="77777777" w:rsidR="0065242A" w:rsidRPr="0070617F" w:rsidRDefault="0065242A" w:rsidP="0065242A">
      <w:pPr>
        <w:jc w:val="right"/>
        <w:rPr>
          <w:b/>
          <w:bCs/>
        </w:rPr>
      </w:pPr>
    </w:p>
    <w:p w14:paraId="0A1F6A1C" w14:textId="71892E79" w:rsidR="0065242A" w:rsidRPr="0070617F" w:rsidRDefault="0065242A" w:rsidP="0065242A">
      <w:pPr>
        <w:jc w:val="center"/>
        <w:rPr>
          <w:sz w:val="48"/>
          <w:szCs w:val="48"/>
        </w:rPr>
      </w:pPr>
      <w:r w:rsidRPr="0070617F">
        <w:rPr>
          <w:sz w:val="48"/>
          <w:szCs w:val="48"/>
        </w:rPr>
        <w:t xml:space="preserve">Module </w:t>
      </w:r>
      <w:r w:rsidR="00561F03">
        <w:rPr>
          <w:sz w:val="48"/>
          <w:szCs w:val="48"/>
        </w:rPr>
        <w:t>5</w:t>
      </w:r>
    </w:p>
    <w:p w14:paraId="72366912" w14:textId="77777777" w:rsidR="0065242A" w:rsidRPr="0070617F" w:rsidRDefault="0065242A" w:rsidP="0065242A">
      <w:pPr>
        <w:jc w:val="center"/>
        <w:rPr>
          <w:b/>
          <w:bCs/>
        </w:rPr>
      </w:pPr>
    </w:p>
    <w:p w14:paraId="2C69BA85" w14:textId="77777777" w:rsidR="0070617F" w:rsidRPr="0070617F" w:rsidRDefault="0070617F" w:rsidP="0065242A">
      <w:pPr>
        <w:jc w:val="center"/>
        <w:rPr>
          <w:b/>
          <w:bCs/>
          <w:sz w:val="56"/>
          <w:szCs w:val="56"/>
        </w:rPr>
      </w:pPr>
    </w:p>
    <w:p w14:paraId="6F255834" w14:textId="77777777" w:rsidR="0070617F" w:rsidRPr="00561F03" w:rsidRDefault="0070617F" w:rsidP="0070617F">
      <w:pPr>
        <w:jc w:val="center"/>
        <w:rPr>
          <w:b/>
          <w:sz w:val="72"/>
          <w:szCs w:val="72"/>
          <w:u w:val="single"/>
          <w:lang w:val="pt-BR"/>
        </w:rPr>
      </w:pPr>
      <w:r w:rsidRPr="00561F03">
        <w:rPr>
          <w:b/>
          <w:sz w:val="72"/>
          <w:szCs w:val="72"/>
          <w:u w:val="single"/>
          <w:lang w:val="pt-BR"/>
        </w:rPr>
        <w:t>Preprocessing</w:t>
      </w:r>
    </w:p>
    <w:p w14:paraId="06B5C592" w14:textId="77777777" w:rsidR="0070617F" w:rsidRPr="00561F03" w:rsidRDefault="0070617F" w:rsidP="0070617F">
      <w:pPr>
        <w:jc w:val="center"/>
        <w:rPr>
          <w:b/>
          <w:lang w:val="pt-BR"/>
        </w:rPr>
      </w:pPr>
    </w:p>
    <w:p w14:paraId="06691D20" w14:textId="77777777" w:rsidR="0070617F" w:rsidRPr="00561F03" w:rsidRDefault="0070617F" w:rsidP="0065242A">
      <w:pPr>
        <w:jc w:val="center"/>
        <w:rPr>
          <w:b/>
          <w:bCs/>
          <w:lang w:val="pt-BR"/>
        </w:rPr>
      </w:pPr>
    </w:p>
    <w:p w14:paraId="098F191D" w14:textId="77777777" w:rsidR="00C10887" w:rsidRPr="00561F03" w:rsidRDefault="0065242A" w:rsidP="0065242A">
      <w:pPr>
        <w:jc w:val="center"/>
        <w:rPr>
          <w:b/>
          <w:bCs/>
          <w:sz w:val="44"/>
          <w:szCs w:val="44"/>
          <w:lang w:val="pt-BR"/>
        </w:rPr>
      </w:pPr>
      <w:r w:rsidRPr="00561F03">
        <w:rPr>
          <w:b/>
          <w:bCs/>
          <w:sz w:val="44"/>
          <w:szCs w:val="44"/>
          <w:lang w:val="pt-BR"/>
        </w:rPr>
        <w:t>R Code</w:t>
      </w:r>
    </w:p>
    <w:p w14:paraId="51C321C2" w14:textId="77777777" w:rsidR="0065242A" w:rsidRPr="00561F03" w:rsidRDefault="0065242A" w:rsidP="0065242A">
      <w:pPr>
        <w:rPr>
          <w:b/>
          <w:bCs/>
          <w:lang w:val="pt-BR"/>
        </w:rPr>
      </w:pPr>
    </w:p>
    <w:p w14:paraId="036B8F42" w14:textId="77777777" w:rsidR="00561F03" w:rsidRPr="00561F03" w:rsidRDefault="00561F03" w:rsidP="00561F03">
      <w:r w:rsidRPr="00561F03">
        <w:t>#Dalton Anderson</w:t>
      </w:r>
    </w:p>
    <w:p w14:paraId="5063982A" w14:textId="77777777" w:rsidR="00561F03" w:rsidRPr="00561F03" w:rsidRDefault="00561F03" w:rsidP="00561F03">
      <w:r w:rsidRPr="00561F03">
        <w:t>library(readxl)</w:t>
      </w:r>
    </w:p>
    <w:p w14:paraId="17D15E26" w14:textId="77777777" w:rsidR="00561F03" w:rsidRPr="00561F03" w:rsidRDefault="00561F03" w:rsidP="00561F03">
      <w:r w:rsidRPr="00561F03">
        <w:t>library(dplyr)</w:t>
      </w:r>
    </w:p>
    <w:p w14:paraId="561597F1" w14:textId="77777777" w:rsidR="00561F03" w:rsidRPr="00561F03" w:rsidRDefault="00561F03" w:rsidP="00561F03">
      <w:r w:rsidRPr="00561F03">
        <w:t>library(ggplot2)</w:t>
      </w:r>
    </w:p>
    <w:p w14:paraId="1572E4FA" w14:textId="77777777" w:rsidR="00561F03" w:rsidRPr="00561F03" w:rsidRDefault="00561F03" w:rsidP="00561F03">
      <w:r w:rsidRPr="00561F03">
        <w:t>library(janitor)</w:t>
      </w:r>
    </w:p>
    <w:p w14:paraId="73C6F7ED" w14:textId="77777777" w:rsidR="00561F03" w:rsidRPr="00561F03" w:rsidRDefault="00561F03" w:rsidP="00561F03"/>
    <w:p w14:paraId="33222646" w14:textId="77777777" w:rsidR="00561F03" w:rsidRPr="00561F03" w:rsidRDefault="00561F03" w:rsidP="00561F03">
      <w:r w:rsidRPr="00561F03">
        <w:t>#1.) Load in dataset</w:t>
      </w:r>
    </w:p>
    <w:p w14:paraId="402329EA" w14:textId="77777777" w:rsidR="00561F03" w:rsidRPr="00561F03" w:rsidRDefault="00561F03" w:rsidP="00561F03">
      <w:r w:rsidRPr="00561F03">
        <w:t>#Import data</w:t>
      </w:r>
    </w:p>
    <w:p w14:paraId="200BD1B9" w14:textId="77777777" w:rsidR="00561F03" w:rsidRPr="00561F03" w:rsidRDefault="00561F03" w:rsidP="00561F03">
      <w:r w:rsidRPr="00561F03">
        <w:t>cl_master &lt;- clean_names(read_excel("6304 Module 5 Assignment Data.xlsx"))</w:t>
      </w:r>
    </w:p>
    <w:p w14:paraId="00796646" w14:textId="77777777" w:rsidR="00561F03" w:rsidRPr="00561F03" w:rsidRDefault="00561F03" w:rsidP="00561F03"/>
    <w:p w14:paraId="4C554A85" w14:textId="77777777" w:rsidR="00561F03" w:rsidRPr="00561F03" w:rsidRDefault="00561F03" w:rsidP="00561F03">
      <w:r w:rsidRPr="00561F03">
        <w:t>#2.) Create random sample sets by unumber</w:t>
      </w:r>
    </w:p>
    <w:p w14:paraId="7F18A7E8" w14:textId="77777777" w:rsidR="00561F03" w:rsidRPr="00561F03" w:rsidRDefault="00561F03" w:rsidP="00561F03">
      <w:r w:rsidRPr="00561F03">
        <w:t>#Create a primary data set for your analysis of n=250 randomly selected cars.  As always, use the numerical portion of your U number for the random number seed and apply the method we've demonstrated in class.  The characteristics of this primary data set will be:</w:t>
      </w:r>
    </w:p>
    <w:p w14:paraId="6FEE618B" w14:textId="77777777" w:rsidR="00561F03" w:rsidRPr="00561F03" w:rsidRDefault="00561F03" w:rsidP="00561F03">
      <w:r w:rsidRPr="00561F03">
        <w:t>#a.</w:t>
      </w:r>
      <w:r w:rsidRPr="00561F03">
        <w:tab/>
        <w:t>Only vehicles with MAKE of “cadillac”.</w:t>
      </w:r>
    </w:p>
    <w:p w14:paraId="272111DA" w14:textId="77777777" w:rsidR="00561F03" w:rsidRPr="00561F03" w:rsidRDefault="00561F03" w:rsidP="00561F03">
      <w:r w:rsidRPr="00561F03">
        <w:t>#b.</w:t>
      </w:r>
      <w:r w:rsidRPr="00561F03">
        <w:tab/>
        <w:t>Only cars from the 2006 through 2011 model years (inclusive).</w:t>
      </w:r>
    </w:p>
    <w:p w14:paraId="3AB69184" w14:textId="77777777" w:rsidR="00561F03" w:rsidRPr="00561F03" w:rsidRDefault="00561F03" w:rsidP="00561F03">
      <w:r w:rsidRPr="00561F03">
        <w:t>#c.</w:t>
      </w:r>
      <w:r w:rsidRPr="00561F03">
        <w:tab/>
        <w:t xml:space="preserve">Only cars with engines of 6 or 8 cylinders. </w:t>
      </w:r>
    </w:p>
    <w:p w14:paraId="08F94D13" w14:textId="77777777" w:rsidR="00561F03" w:rsidRPr="00561F03" w:rsidRDefault="00561F03" w:rsidP="00561F03"/>
    <w:p w14:paraId="5F0E7664" w14:textId="77777777" w:rsidR="00561F03" w:rsidRPr="00561F03" w:rsidRDefault="00561F03" w:rsidP="00561F03">
      <w:r w:rsidRPr="00561F03">
        <w:t xml:space="preserve">#Filter data </w:t>
      </w:r>
    </w:p>
    <w:p w14:paraId="48E0C5C6" w14:textId="77777777" w:rsidR="00561F03" w:rsidRPr="00561F03" w:rsidRDefault="00561F03" w:rsidP="00561F03">
      <w:r w:rsidRPr="00561F03">
        <w:t>car_make = filter(cl_master, make == 'cadillac')</w:t>
      </w:r>
    </w:p>
    <w:p w14:paraId="721028E6" w14:textId="77777777" w:rsidR="00561F03" w:rsidRPr="00561F03" w:rsidRDefault="00561F03" w:rsidP="00561F03">
      <w:r w:rsidRPr="00561F03">
        <w:t>car_year_1 = filter(car_make, year &gt;= 2006)</w:t>
      </w:r>
    </w:p>
    <w:p w14:paraId="70FDF5F0" w14:textId="77777777" w:rsidR="00561F03" w:rsidRPr="00561F03" w:rsidRDefault="00561F03" w:rsidP="00561F03">
      <w:r w:rsidRPr="00561F03">
        <w:t xml:space="preserve">car_year = filter(car_year_1, year &lt;= 2011) </w:t>
      </w:r>
    </w:p>
    <w:p w14:paraId="59D0F817" w14:textId="77777777" w:rsidR="00561F03" w:rsidRPr="00561F03" w:rsidRDefault="00561F03" w:rsidP="00561F03">
      <w:r w:rsidRPr="00561F03">
        <w:t xml:space="preserve">car_cyl = filter(car_year, !cylinders == 4) </w:t>
      </w:r>
    </w:p>
    <w:p w14:paraId="40CA6698" w14:textId="77777777" w:rsidR="00561F03" w:rsidRPr="00561F03" w:rsidRDefault="00561F03" w:rsidP="00561F03"/>
    <w:p w14:paraId="2FCE9FB3" w14:textId="77777777" w:rsidR="00561F03" w:rsidRPr="00561F03" w:rsidRDefault="00561F03" w:rsidP="00561F03"/>
    <w:p w14:paraId="24D15EA3" w14:textId="77777777" w:rsidR="00561F03" w:rsidRPr="00561F03" w:rsidRDefault="00561F03" w:rsidP="00561F03">
      <w:r w:rsidRPr="00561F03">
        <w:lastRenderedPageBreak/>
        <w:t>#sample set created</w:t>
      </w:r>
    </w:p>
    <w:p w14:paraId="0F284712" w14:textId="77777777" w:rsidR="00561F03" w:rsidRPr="00561F03" w:rsidRDefault="00561F03" w:rsidP="00561F03">
      <w:r w:rsidRPr="00561F03">
        <w:t>set.seed(59657076)</w:t>
      </w:r>
    </w:p>
    <w:p w14:paraId="173B2554" w14:textId="77777777" w:rsidR="00561F03" w:rsidRPr="00561F03" w:rsidRDefault="00561F03" w:rsidP="00561F03">
      <w:r w:rsidRPr="00561F03">
        <w:t>sample &lt;- car_cyl</w:t>
      </w:r>
    </w:p>
    <w:p w14:paraId="5313CC4D" w14:textId="77777777" w:rsidR="00561F03" w:rsidRPr="00561F03" w:rsidRDefault="00561F03" w:rsidP="00561F03">
      <w:r w:rsidRPr="00561F03">
        <w:t>cars = sample_n(sample, 250)</w:t>
      </w:r>
    </w:p>
    <w:p w14:paraId="39917612" w14:textId="77777777" w:rsidR="00561F03" w:rsidRPr="00561F03" w:rsidRDefault="00561F03" w:rsidP="00561F03"/>
    <w:p w14:paraId="1C6B710D" w14:textId="77777777" w:rsidR="00561F03" w:rsidRPr="00561F03" w:rsidRDefault="00561F03" w:rsidP="00561F03">
      <w:r w:rsidRPr="00561F03">
        <w:t>#check population against sample set</w:t>
      </w:r>
    </w:p>
    <w:p w14:paraId="60DCB166" w14:textId="77777777" w:rsidR="00561F03" w:rsidRPr="00561F03" w:rsidRDefault="00561F03" w:rsidP="00561F03">
      <w:r w:rsidRPr="00561F03">
        <w:t>head(cl_master)</w:t>
      </w:r>
    </w:p>
    <w:p w14:paraId="45F30078" w14:textId="0D8E804E" w:rsidR="0065242A" w:rsidRPr="00561F03" w:rsidRDefault="00561F03" w:rsidP="00561F03">
      <w:pPr>
        <w:rPr>
          <w:lang w:val="pt-BR"/>
        </w:rPr>
      </w:pPr>
      <w:r w:rsidRPr="00561F03">
        <w:rPr>
          <w:lang w:val="pt-BR"/>
        </w:rPr>
        <w:t>head(cars)</w:t>
      </w:r>
    </w:p>
    <w:p w14:paraId="1665D224" w14:textId="77777777" w:rsidR="0065242A" w:rsidRPr="00561F03" w:rsidRDefault="0065242A" w:rsidP="0065242A">
      <w:pPr>
        <w:jc w:val="center"/>
        <w:rPr>
          <w:lang w:val="pt-BR"/>
        </w:rPr>
      </w:pPr>
    </w:p>
    <w:p w14:paraId="5B3B5AAF" w14:textId="77777777" w:rsidR="0065242A" w:rsidRPr="00561F03" w:rsidRDefault="0065242A" w:rsidP="0065242A">
      <w:pPr>
        <w:rPr>
          <w:lang w:val="pt-BR"/>
        </w:rPr>
      </w:pPr>
      <w:r w:rsidRPr="00561F03">
        <w:rPr>
          <w:highlight w:val="yellow"/>
          <w:lang w:val="pt-BR"/>
        </w:rPr>
        <w:t>END R CODE</w:t>
      </w:r>
    </w:p>
    <w:p w14:paraId="0F12E0D7" w14:textId="77777777" w:rsidR="0065242A" w:rsidRPr="0070617F" w:rsidRDefault="0065242A" w:rsidP="0065242A">
      <w:pPr>
        <w:jc w:val="center"/>
        <w:rPr>
          <w:b/>
          <w:bCs/>
          <w:sz w:val="44"/>
          <w:szCs w:val="44"/>
          <w:lang w:val="pt-BR"/>
        </w:rPr>
      </w:pPr>
      <w:r w:rsidRPr="0070617F">
        <w:rPr>
          <w:b/>
          <w:bCs/>
          <w:sz w:val="44"/>
          <w:szCs w:val="44"/>
          <w:lang w:val="pt-BR"/>
        </w:rPr>
        <w:t>R  Console Output</w:t>
      </w:r>
    </w:p>
    <w:p w14:paraId="624855D8" w14:textId="77777777" w:rsidR="0065242A" w:rsidRPr="0065242A" w:rsidRDefault="0065242A" w:rsidP="0065242A">
      <w:pPr>
        <w:rPr>
          <w:b/>
          <w:bCs/>
          <w:lang w:val="pt-BR"/>
        </w:rPr>
      </w:pPr>
    </w:p>
    <w:p w14:paraId="0C7235B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#Dalton Anderson</w:t>
      </w:r>
    </w:p>
    <w:p w14:paraId="1482631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library(readxl)</w:t>
      </w:r>
    </w:p>
    <w:p w14:paraId="69209ED4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library(dplyr)</w:t>
      </w:r>
    </w:p>
    <w:p w14:paraId="237A28A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library(ggplot2)</w:t>
      </w:r>
    </w:p>
    <w:p w14:paraId="2077196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library(janitor)</w:t>
      </w:r>
    </w:p>
    <w:p w14:paraId="1416C39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48592CC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#1.) Load in dataset</w:t>
      </w:r>
    </w:p>
    <w:p w14:paraId="201884D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#Import data</w:t>
      </w:r>
    </w:p>
    <w:p w14:paraId="67AE350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cl_master &lt;- clean_names(read_excel("6304 Module 5 Assignment Data.xlsx"))</w:t>
      </w:r>
    </w:p>
    <w:p w14:paraId="21353B7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                                                                                      </w:t>
      </w:r>
    </w:p>
    <w:p w14:paraId="1237099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#2.) Create random sample sets by unumber</w:t>
      </w:r>
    </w:p>
    <w:p w14:paraId="6478AD84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#Create a primary data set for your analysis of n=250 randomly selected cars.  As always, use the numerical portion of your U number for the random number seed and apply the method we've demonstrated in class.  The characteristics of this primary data set will be:</w:t>
      </w:r>
    </w:p>
    <w:p w14:paraId="04A586D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#a.</w:t>
      </w:r>
      <w:r w:rsidRPr="00561F03">
        <w:rPr>
          <w:b/>
          <w:bCs/>
        </w:rPr>
        <w:tab/>
        <w:t>Only vehicles with MAKE of “cadillac”.</w:t>
      </w:r>
    </w:p>
    <w:p w14:paraId="5D335A9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#b.</w:t>
      </w:r>
      <w:r w:rsidRPr="00561F03">
        <w:rPr>
          <w:b/>
          <w:bCs/>
        </w:rPr>
        <w:tab/>
        <w:t>Only cars from the 2006 through 2011 model years (inclusive).</w:t>
      </w:r>
    </w:p>
    <w:p w14:paraId="16276DA9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#c.</w:t>
      </w:r>
      <w:r w:rsidRPr="00561F03">
        <w:rPr>
          <w:b/>
          <w:bCs/>
        </w:rPr>
        <w:tab/>
        <w:t xml:space="preserve">Only cars with engines of 6 or 8 cylinders. </w:t>
      </w:r>
    </w:p>
    <w:p w14:paraId="01A6AA3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71DCADD5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#Filter data </w:t>
      </w:r>
    </w:p>
    <w:p w14:paraId="3A05CAE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car_make = filter(cl_master, make == 'cadillac')</w:t>
      </w:r>
    </w:p>
    <w:p w14:paraId="0B44DA8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car_year_1 = filter(car_make, year &gt;= 2006)</w:t>
      </w:r>
    </w:p>
    <w:p w14:paraId="6B8131A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car_year = filter(car_year_1, year &lt;= 2011) </w:t>
      </w:r>
    </w:p>
    <w:p w14:paraId="5659E89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car_cyl = filter(car_year, !cylinders == 4) </w:t>
      </w:r>
    </w:p>
    <w:p w14:paraId="523CF9D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0849992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0A85442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#sample set created</w:t>
      </w:r>
    </w:p>
    <w:p w14:paraId="3594AE5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set.seed(59657076)</w:t>
      </w:r>
    </w:p>
    <w:p w14:paraId="23F00F9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sample &lt;- car_cyl</w:t>
      </w:r>
    </w:p>
    <w:p w14:paraId="4B9346E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 = sample_n(sample, 250)</w:t>
      </w:r>
    </w:p>
    <w:p w14:paraId="6C151D4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01123B6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#check population against sample set</w:t>
      </w:r>
    </w:p>
    <w:p w14:paraId="337E119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lastRenderedPageBreak/>
        <w:t>&gt; head(cl_master)</w:t>
      </w:r>
    </w:p>
    <w:p w14:paraId="0674F37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# A tibble: 6 × 10</w:t>
      </w:r>
    </w:p>
    <w:p w14:paraId="4FAE0BD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region      price year  make       model  condition cylinders fuel  odometer paint_color</w:t>
      </w:r>
    </w:p>
    <w:p w14:paraId="630A12B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&lt;chr&gt;       &lt;dbl&gt; &lt;chr&gt; &lt;chr&gt;      &lt;chr&gt;  &lt;chr&gt;         &lt;dbl&gt; &lt;chr&gt;    &lt;dbl&gt; &lt;chr&gt;      </w:t>
      </w:r>
    </w:p>
    <w:p w14:paraId="147D989B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1 albuquerque 15500 1965  ford       musta… excellent         8 gas       4800 blue       </w:t>
      </w:r>
    </w:p>
    <w:p w14:paraId="315431C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2 albuquerque 17995 2015  ford       trans… good              6 gas      71181 white      </w:t>
      </w:r>
    </w:p>
    <w:p w14:paraId="06064D0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3 albuquerque 18995 2014  ram        proma… good              6 gas      80483 white      </w:t>
      </w:r>
    </w:p>
    <w:p w14:paraId="3AC4CB3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4 albuquerque  8998 2012  volkswagen jetta… excellent         4 dies…    89000 white      </w:t>
      </w:r>
    </w:p>
    <w:p w14:paraId="2AB420F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5 albuquerque 22500 2003  ford       mach1… excellent         8 gas      15700 white      </w:t>
      </w:r>
    </w:p>
    <w:p w14:paraId="5B61A1D5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6 albuquerque 18995 2014  chevrolet  expre… good              8 gas      93187 white      </w:t>
      </w:r>
    </w:p>
    <w:p w14:paraId="4B8A5D1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head(cars)</w:t>
      </w:r>
    </w:p>
    <w:p w14:paraId="1623219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# A tibble: 6 × 10</w:t>
      </w:r>
    </w:p>
    <w:p w14:paraId="5CCC619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region                price year  make  model condition cylinders fuel  odometer paint_color</w:t>
      </w:r>
    </w:p>
    <w:p w14:paraId="27C8BF7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&lt;chr&gt;                 &lt;dbl&gt; &lt;chr&gt; &lt;chr&gt; &lt;chr&gt; &lt;chr&gt;         &lt;dbl&gt; &lt;chr&gt;    &lt;dbl&gt; &lt;chr&gt;      </w:t>
      </w:r>
    </w:p>
    <w:p w14:paraId="5B66EBE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1 fayetteville, NC      12798 2011  cadi… srx … like new          6 gas      80812 silver     </w:t>
      </w:r>
    </w:p>
    <w:p w14:paraId="1674364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2 macon / warner robins  6995 2010  cadi… srx … excellent         6 gas     154192 silver     </w:t>
      </w:r>
    </w:p>
    <w:p w14:paraId="0352772B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3 new river valley       4800 2006  cadi… dts   excellent         8 gas     111200 blue       </w:t>
      </w:r>
    </w:p>
    <w:p w14:paraId="0DB2636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4 wausau, WI             7995 2008  cadi… cts4  good              6 gas     120801 red        </w:t>
      </w:r>
    </w:p>
    <w:p w14:paraId="0F9BEB1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5 texoma                 7200 2008  cadi… dts   good              8 gas      65500 white      </w:t>
      </w:r>
    </w:p>
    <w:p w14:paraId="0C123316" w14:textId="6B95BFB1" w:rsidR="0065242A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6 mankato, MN            4000 2006  cadi… dts   excellent         8 gas     114000 custom  </w:t>
      </w:r>
    </w:p>
    <w:p w14:paraId="313E90E2" w14:textId="77777777" w:rsidR="0065242A" w:rsidRPr="00561F03" w:rsidRDefault="0065242A" w:rsidP="0065242A">
      <w:pPr>
        <w:jc w:val="center"/>
        <w:rPr>
          <w:b/>
          <w:bCs/>
        </w:rPr>
      </w:pPr>
    </w:p>
    <w:p w14:paraId="4849094A" w14:textId="77777777" w:rsidR="0065242A" w:rsidRDefault="0065242A" w:rsidP="0065242A">
      <w:pPr>
        <w:rPr>
          <w:highlight w:val="yellow"/>
          <w:lang w:val="pt-BR"/>
        </w:rPr>
      </w:pPr>
      <w:r w:rsidRPr="0065242A">
        <w:rPr>
          <w:highlight w:val="yellow"/>
          <w:lang w:val="pt-BR"/>
        </w:rPr>
        <w:t>END R CONSOLE OUTPUT</w:t>
      </w:r>
    </w:p>
    <w:p w14:paraId="34F637E5" w14:textId="77777777" w:rsidR="0070617F" w:rsidRDefault="0070617F" w:rsidP="0065242A">
      <w:pPr>
        <w:rPr>
          <w:highlight w:val="yellow"/>
          <w:lang w:val="pt-BR"/>
        </w:rPr>
      </w:pPr>
    </w:p>
    <w:p w14:paraId="64CB2820" w14:textId="77777777" w:rsidR="0070617F" w:rsidRDefault="0070617F" w:rsidP="0065242A">
      <w:pPr>
        <w:rPr>
          <w:highlight w:val="yellow"/>
          <w:lang w:val="pt-BR"/>
        </w:rPr>
      </w:pPr>
    </w:p>
    <w:p w14:paraId="60CF4EF5" w14:textId="77777777" w:rsidR="0070617F" w:rsidRPr="00561F03" w:rsidRDefault="0070617F" w:rsidP="0070617F">
      <w:pPr>
        <w:jc w:val="center"/>
        <w:rPr>
          <w:b/>
          <w:sz w:val="72"/>
          <w:szCs w:val="72"/>
          <w:u w:val="single"/>
          <w:lang w:val="pt-BR"/>
        </w:rPr>
      </w:pPr>
      <w:r w:rsidRPr="00561F03">
        <w:rPr>
          <w:b/>
          <w:sz w:val="72"/>
          <w:szCs w:val="72"/>
          <w:u w:val="single"/>
          <w:lang w:val="pt-BR"/>
        </w:rPr>
        <w:t>Analysis</w:t>
      </w:r>
    </w:p>
    <w:p w14:paraId="0C14E619" w14:textId="77777777" w:rsidR="0070617F" w:rsidRPr="0070617F" w:rsidRDefault="0070617F" w:rsidP="0070617F">
      <w:pPr>
        <w:jc w:val="center"/>
        <w:rPr>
          <w:b/>
          <w:lang w:val="pt-BR"/>
        </w:rPr>
      </w:pPr>
    </w:p>
    <w:p w14:paraId="18CBFF70" w14:textId="77777777" w:rsidR="0070617F" w:rsidRPr="0070617F" w:rsidRDefault="0070617F" w:rsidP="0070617F">
      <w:pPr>
        <w:jc w:val="center"/>
        <w:rPr>
          <w:b/>
          <w:bCs/>
          <w:lang w:val="pt-BR"/>
        </w:rPr>
      </w:pPr>
    </w:p>
    <w:p w14:paraId="6513218F" w14:textId="77777777" w:rsidR="0070617F" w:rsidRPr="0070617F" w:rsidRDefault="0070617F" w:rsidP="0070617F">
      <w:pPr>
        <w:jc w:val="center"/>
        <w:rPr>
          <w:b/>
          <w:bCs/>
          <w:sz w:val="44"/>
          <w:szCs w:val="44"/>
          <w:lang w:val="pt-BR"/>
        </w:rPr>
      </w:pPr>
      <w:r w:rsidRPr="0070617F">
        <w:rPr>
          <w:b/>
          <w:bCs/>
          <w:sz w:val="44"/>
          <w:szCs w:val="44"/>
          <w:lang w:val="pt-BR"/>
        </w:rPr>
        <w:t>R Code</w:t>
      </w:r>
    </w:p>
    <w:p w14:paraId="29FB5BCB" w14:textId="77777777" w:rsidR="0070617F" w:rsidRPr="0070617F" w:rsidRDefault="0070617F" w:rsidP="0070617F">
      <w:pPr>
        <w:rPr>
          <w:b/>
          <w:bCs/>
          <w:lang w:val="pt-BR"/>
        </w:rPr>
      </w:pPr>
    </w:p>
    <w:p w14:paraId="76AAE23F" w14:textId="77777777" w:rsidR="00561F03" w:rsidRPr="00561F03" w:rsidRDefault="00561F03" w:rsidP="00561F03">
      <w:pPr>
        <w:rPr>
          <w:lang w:val="pt-BR"/>
        </w:rPr>
      </w:pPr>
    </w:p>
    <w:p w14:paraId="14B68B8B" w14:textId="77777777" w:rsidR="00561F03" w:rsidRPr="00561F03" w:rsidRDefault="00561F03" w:rsidP="00561F03">
      <w:r w:rsidRPr="00561F03">
        <w:t xml:space="preserve">#1.) Use R to conduct a multiple linear regression on your random sample </w:t>
      </w:r>
    </w:p>
    <w:p w14:paraId="3A140254" w14:textId="77777777" w:rsidR="00561F03" w:rsidRPr="00561F03" w:rsidRDefault="00561F03" w:rsidP="00561F03">
      <w:r w:rsidRPr="00561F03">
        <w:t xml:space="preserve">#with PRICE as the dependent variable and ODOMETER, YEAR, and CYLINDERS </w:t>
      </w:r>
    </w:p>
    <w:p w14:paraId="2CAA1826" w14:textId="77777777" w:rsidR="00561F03" w:rsidRPr="00561F03" w:rsidRDefault="00561F03" w:rsidP="00561F03">
      <w:r w:rsidRPr="00561F03">
        <w:t xml:space="preserve">#as the independent variables.  Make appropriate decisions as to </w:t>
      </w:r>
    </w:p>
    <w:p w14:paraId="146D3629" w14:textId="77777777" w:rsidR="00561F03" w:rsidRPr="00561F03" w:rsidRDefault="00561F03" w:rsidP="00561F03">
      <w:r w:rsidRPr="00561F03">
        <w:t xml:space="preserve">#whether any of the independent variables should be treated as factor variables.  </w:t>
      </w:r>
    </w:p>
    <w:p w14:paraId="3CC379E4" w14:textId="77777777" w:rsidR="00561F03" w:rsidRPr="00561F03" w:rsidRDefault="00561F03" w:rsidP="00561F03">
      <w:r w:rsidRPr="00561F03">
        <w:t>#cars$price1 = cars$price/1000</w:t>
      </w:r>
    </w:p>
    <w:p w14:paraId="3228061B" w14:textId="77777777" w:rsidR="00561F03" w:rsidRPr="00561F03" w:rsidRDefault="00561F03" w:rsidP="00561F03">
      <w:r w:rsidRPr="00561F03">
        <w:t>cars$odometer1 = cars$odometer^2</w:t>
      </w:r>
    </w:p>
    <w:p w14:paraId="447F1153" w14:textId="77777777" w:rsidR="00561F03" w:rsidRPr="00561F03" w:rsidRDefault="00561F03" w:rsidP="00561F03">
      <w:r w:rsidRPr="00561F03">
        <w:t># Converting Factor to numeric</w:t>
      </w:r>
    </w:p>
    <w:p w14:paraId="59C87CFC" w14:textId="77777777" w:rsidR="00561F03" w:rsidRPr="00561F03" w:rsidRDefault="00561F03" w:rsidP="00561F03">
      <w:r w:rsidRPr="00561F03">
        <w:t>cars$condition1 = cars$condition</w:t>
      </w:r>
    </w:p>
    <w:p w14:paraId="7B6FB599" w14:textId="77777777" w:rsidR="00561F03" w:rsidRPr="00561F03" w:rsidRDefault="00561F03" w:rsidP="00561F03">
      <w:r w:rsidRPr="00561F03">
        <w:t>cars$condition1=as.factor(cars$condition)</w:t>
      </w:r>
    </w:p>
    <w:p w14:paraId="0796978F" w14:textId="77777777" w:rsidR="00561F03" w:rsidRPr="00561F03" w:rsidRDefault="00561F03" w:rsidP="00561F03">
      <w:r w:rsidRPr="00561F03">
        <w:t>print(fact_con)</w:t>
      </w:r>
    </w:p>
    <w:p w14:paraId="37410EDC" w14:textId="77777777" w:rsidR="00561F03" w:rsidRPr="00561F03" w:rsidRDefault="00561F03" w:rsidP="00561F03"/>
    <w:p w14:paraId="55E3D374" w14:textId="77777777" w:rsidR="00561F03" w:rsidRPr="00561F03" w:rsidRDefault="00561F03" w:rsidP="00561F03">
      <w:r w:rsidRPr="00561F03">
        <w:lastRenderedPageBreak/>
        <w:t>cars.out = lm(price ~ odometer + year + condition + paint_color, data = cars)</w:t>
      </w:r>
    </w:p>
    <w:p w14:paraId="2033F890" w14:textId="77777777" w:rsidR="00561F03" w:rsidRPr="00561F03" w:rsidRDefault="00561F03" w:rsidP="00561F03">
      <w:r w:rsidRPr="00561F03">
        <w:t>summary(cars.out)</w:t>
      </w:r>
    </w:p>
    <w:p w14:paraId="04D3639D" w14:textId="77777777" w:rsidR="00561F03" w:rsidRPr="00561F03" w:rsidRDefault="00561F03" w:rsidP="00561F03"/>
    <w:p w14:paraId="3CA13376" w14:textId="77777777" w:rsidR="00561F03" w:rsidRPr="00561F03" w:rsidRDefault="00561F03" w:rsidP="00561F03">
      <w:r w:rsidRPr="00561F03">
        <w:t>cars9.out = lm(price ~ odometer + year + condition, data = cars)</w:t>
      </w:r>
    </w:p>
    <w:p w14:paraId="0F3FFCE7" w14:textId="77777777" w:rsidR="00561F03" w:rsidRPr="00561F03" w:rsidRDefault="00561F03" w:rsidP="00561F03">
      <w:r w:rsidRPr="00561F03">
        <w:t>summary(cars9.out)</w:t>
      </w:r>
    </w:p>
    <w:p w14:paraId="24D5E4E3" w14:textId="77777777" w:rsidR="00561F03" w:rsidRPr="00561F03" w:rsidRDefault="00561F03" w:rsidP="00561F03"/>
    <w:p w14:paraId="3CBAB06E" w14:textId="77777777" w:rsidR="00561F03" w:rsidRPr="00561F03" w:rsidRDefault="00561F03" w:rsidP="00561F03">
      <w:r w:rsidRPr="00561F03">
        <w:t>cars2.out=lm(price ~ odometer + year + I(odometer^2)</w:t>
      </w:r>
    </w:p>
    <w:p w14:paraId="610F4F3D" w14:textId="77777777" w:rsidR="00561F03" w:rsidRPr="00561F03" w:rsidRDefault="00561F03" w:rsidP="00561F03">
      <w:r w:rsidRPr="00561F03">
        <w:t xml:space="preserve">               ,data=cars)</w:t>
      </w:r>
    </w:p>
    <w:p w14:paraId="235FCADA" w14:textId="77777777" w:rsidR="00561F03" w:rsidRPr="00561F03" w:rsidRDefault="00561F03" w:rsidP="00561F03">
      <w:r w:rsidRPr="00561F03">
        <w:t>summary(cars2.out)</w:t>
      </w:r>
    </w:p>
    <w:p w14:paraId="2CF5D20E" w14:textId="77777777" w:rsidR="00561F03" w:rsidRPr="00561F03" w:rsidRDefault="00561F03" w:rsidP="00561F03"/>
    <w:p w14:paraId="6D883A26" w14:textId="77777777" w:rsidR="00561F03" w:rsidRPr="00561F03" w:rsidRDefault="00561F03" w:rsidP="00561F03">
      <w:r w:rsidRPr="00561F03">
        <w:t>cars3.out=lm(price ~ odometer + year +I(year^2),data=cars)</w:t>
      </w:r>
    </w:p>
    <w:p w14:paraId="1E2BC68F" w14:textId="77777777" w:rsidR="00561F03" w:rsidRPr="00561F03" w:rsidRDefault="00561F03" w:rsidP="00561F03">
      <w:r w:rsidRPr="00561F03">
        <w:t>summary(cars3.out)</w:t>
      </w:r>
    </w:p>
    <w:p w14:paraId="106D0E14" w14:textId="77777777" w:rsidR="00561F03" w:rsidRPr="00561F03" w:rsidRDefault="00561F03" w:rsidP="00561F03"/>
    <w:p w14:paraId="42C1DC99" w14:textId="77777777" w:rsidR="00561F03" w:rsidRPr="00561F03" w:rsidRDefault="00561F03" w:rsidP="00561F03">
      <w:r w:rsidRPr="00561F03">
        <w:t># What about an interaction?</w:t>
      </w:r>
    </w:p>
    <w:p w14:paraId="2238B06D" w14:textId="77777777" w:rsidR="00561F03" w:rsidRPr="00561F03" w:rsidRDefault="00561F03" w:rsidP="00561F03">
      <w:r w:rsidRPr="00561F03">
        <w:t>cars4.out=lm(price~odometer  + year + I(odometer^2)+</w:t>
      </w:r>
    </w:p>
    <w:p w14:paraId="73D50D14" w14:textId="77777777" w:rsidR="00561F03" w:rsidRPr="00561F03" w:rsidRDefault="00561F03" w:rsidP="00561F03">
      <w:r w:rsidRPr="00561F03">
        <w:t xml:space="preserve">               odometer:cylinders,data=cars)</w:t>
      </w:r>
    </w:p>
    <w:p w14:paraId="4F639D0B" w14:textId="77777777" w:rsidR="00561F03" w:rsidRPr="00561F03" w:rsidRDefault="00561F03" w:rsidP="00561F03">
      <w:r w:rsidRPr="00561F03">
        <w:t>summary(cars4.out)</w:t>
      </w:r>
    </w:p>
    <w:p w14:paraId="3B8C94AD" w14:textId="77777777" w:rsidR="00561F03" w:rsidRPr="00561F03" w:rsidRDefault="00561F03" w:rsidP="00561F03"/>
    <w:p w14:paraId="1B3076FC" w14:textId="77777777" w:rsidR="00561F03" w:rsidRPr="00561F03" w:rsidRDefault="00561F03" w:rsidP="00561F03">
      <w:r w:rsidRPr="00561F03">
        <w:t>cars5.out=lm(price~odometer + year + cylinders, family = 'binomial')</w:t>
      </w:r>
    </w:p>
    <w:p w14:paraId="2D5155A0" w14:textId="77777777" w:rsidR="00561F03" w:rsidRPr="00561F03" w:rsidRDefault="00561F03" w:rsidP="00561F03">
      <w:r w:rsidRPr="00561F03">
        <w:t>summary(cars4.out)</w:t>
      </w:r>
    </w:p>
    <w:p w14:paraId="244E97D2" w14:textId="77777777" w:rsidR="00561F03" w:rsidRPr="00561F03" w:rsidRDefault="00561F03" w:rsidP="00561F03"/>
    <w:p w14:paraId="76230BB5" w14:textId="77777777" w:rsidR="00561F03" w:rsidRPr="00561F03" w:rsidRDefault="00561F03" w:rsidP="00561F03">
      <w:r w:rsidRPr="00561F03">
        <w:t>cars6.out=lm(price~ odometer + odometer1 + year,data=cars)</w:t>
      </w:r>
    </w:p>
    <w:p w14:paraId="39851657" w14:textId="77777777" w:rsidR="00561F03" w:rsidRPr="00561F03" w:rsidRDefault="00561F03" w:rsidP="00561F03">
      <w:r w:rsidRPr="00561F03">
        <w:t>summary(cars6.out)</w:t>
      </w:r>
    </w:p>
    <w:p w14:paraId="41B6DD8C" w14:textId="77777777" w:rsidR="00561F03" w:rsidRPr="00561F03" w:rsidRDefault="00561F03" w:rsidP="00561F03"/>
    <w:p w14:paraId="1F5E2AD0" w14:textId="77777777" w:rsidR="00561F03" w:rsidRPr="00561F03" w:rsidRDefault="00561F03" w:rsidP="00561F03">
      <w:r w:rsidRPr="00561F03">
        <w:t>glm.fit &lt;- glm(price ~ odometer , data = cars, family = binomial)</w:t>
      </w:r>
    </w:p>
    <w:p w14:paraId="7A9D3710" w14:textId="77777777" w:rsidR="00561F03" w:rsidRPr="00561F03" w:rsidRDefault="00561F03" w:rsidP="00561F03">
      <w:r w:rsidRPr="00561F03">
        <w:t>#looks like car.out is the best model</w:t>
      </w:r>
    </w:p>
    <w:p w14:paraId="7C566848" w14:textId="77777777" w:rsidR="00561F03" w:rsidRPr="00561F03" w:rsidRDefault="00561F03" w:rsidP="00561F03"/>
    <w:p w14:paraId="19EB7B95" w14:textId="77777777" w:rsidR="00561F03" w:rsidRPr="00561F03" w:rsidRDefault="00561F03" w:rsidP="00561F03"/>
    <w:p w14:paraId="79F0CC7B" w14:textId="77777777" w:rsidR="00561F03" w:rsidRPr="00561F03" w:rsidRDefault="00561F03" w:rsidP="00561F03"/>
    <w:p w14:paraId="25E18438" w14:textId="77777777" w:rsidR="00561F03" w:rsidRPr="00561F03" w:rsidRDefault="00561F03" w:rsidP="00561F03"/>
    <w:p w14:paraId="579A23CC" w14:textId="77777777" w:rsidR="00561F03" w:rsidRPr="00561F03" w:rsidRDefault="00561F03" w:rsidP="00561F03"/>
    <w:p w14:paraId="4F5C1F93" w14:textId="77777777" w:rsidR="00561F03" w:rsidRPr="00561F03" w:rsidRDefault="00561F03" w:rsidP="00561F03"/>
    <w:p w14:paraId="1C343BC5" w14:textId="77777777" w:rsidR="00561F03" w:rsidRPr="00561F03" w:rsidRDefault="00561F03" w:rsidP="00561F03">
      <w:r w:rsidRPr="00561F03">
        <w:t>#2.) Report the beta coefficients and associated p values and beta coefficient</w:t>
      </w:r>
    </w:p>
    <w:p w14:paraId="1AE5C797" w14:textId="77777777" w:rsidR="00561F03" w:rsidRPr="00561F03" w:rsidRDefault="00561F03" w:rsidP="00561F03">
      <w:r w:rsidRPr="00561F03">
        <w:t>#confidence intervals from your model.</w:t>
      </w:r>
    </w:p>
    <w:p w14:paraId="7C26A938" w14:textId="77777777" w:rsidR="00561F03" w:rsidRPr="00561F03" w:rsidRDefault="00561F03" w:rsidP="00561F03">
      <w:r w:rsidRPr="00561F03">
        <w:t>summary(cars.out)</w:t>
      </w:r>
    </w:p>
    <w:p w14:paraId="7236C07A" w14:textId="77777777" w:rsidR="00561F03" w:rsidRPr="00561F03" w:rsidRDefault="00561F03" w:rsidP="00561F03">
      <w:r w:rsidRPr="00561F03">
        <w:t>confint(cars.out)</w:t>
      </w:r>
    </w:p>
    <w:p w14:paraId="39830155" w14:textId="77777777" w:rsidR="00561F03" w:rsidRPr="00561F03" w:rsidRDefault="00561F03" w:rsidP="00561F03"/>
    <w:p w14:paraId="71D6DAD7" w14:textId="77777777" w:rsidR="00561F03" w:rsidRPr="00561F03" w:rsidRDefault="00561F03" w:rsidP="00561F03">
      <w:r w:rsidRPr="00561F03">
        <w:t xml:space="preserve">#3. Conduct appropriate analyses and give interpretations to determine </w:t>
      </w:r>
    </w:p>
    <w:p w14:paraId="5A965673" w14:textId="77777777" w:rsidR="00561F03" w:rsidRPr="00561F03" w:rsidRDefault="00561F03" w:rsidP="00561F03">
      <w:r w:rsidRPr="00561F03">
        <w:t xml:space="preserve">#if your model is a good fit to the data in your primary data set.  </w:t>
      </w:r>
    </w:p>
    <w:p w14:paraId="547F6CCB" w14:textId="77777777" w:rsidR="00561F03" w:rsidRPr="00561F03" w:rsidRDefault="00561F03" w:rsidP="00561F03"/>
    <w:p w14:paraId="377D7A9E" w14:textId="77777777" w:rsidR="00561F03" w:rsidRPr="00561F03" w:rsidRDefault="00561F03" w:rsidP="00561F03">
      <w:r w:rsidRPr="00561F03">
        <w:t>plot(cars$price,cars.out$fitted.values,</w:t>
      </w:r>
    </w:p>
    <w:p w14:paraId="63D5D531" w14:textId="77777777" w:rsidR="00561F03" w:rsidRPr="00561F03" w:rsidRDefault="00561F03" w:rsidP="00561F03">
      <w:r w:rsidRPr="00561F03">
        <w:t xml:space="preserve">     pch=19,</w:t>
      </w:r>
    </w:p>
    <w:p w14:paraId="1D6091D1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1CC6D0AD" w14:textId="77777777" w:rsidR="00561F03" w:rsidRPr="00561F03" w:rsidRDefault="00561F03" w:rsidP="00561F03">
      <w:r w:rsidRPr="00561F03">
        <w:t>abline(0,1,col="red",lwd=3)</w:t>
      </w:r>
    </w:p>
    <w:p w14:paraId="124036D8" w14:textId="77777777" w:rsidR="00561F03" w:rsidRPr="00561F03" w:rsidRDefault="00561F03" w:rsidP="00561F03"/>
    <w:p w14:paraId="4484C693" w14:textId="77777777" w:rsidR="00561F03" w:rsidRPr="00561F03" w:rsidRDefault="00561F03" w:rsidP="00561F03">
      <w:r w:rsidRPr="00561F03">
        <w:t>plot(cars$price,cars2.out$fitted.values,</w:t>
      </w:r>
    </w:p>
    <w:p w14:paraId="34C2C188" w14:textId="77777777" w:rsidR="00561F03" w:rsidRPr="00561F03" w:rsidRDefault="00561F03" w:rsidP="00561F03">
      <w:r w:rsidRPr="00561F03">
        <w:t xml:space="preserve">     pch=19,</w:t>
      </w:r>
    </w:p>
    <w:p w14:paraId="2E8746DD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16B65891" w14:textId="77777777" w:rsidR="00561F03" w:rsidRPr="00561F03" w:rsidRDefault="00561F03" w:rsidP="00561F03">
      <w:r w:rsidRPr="00561F03">
        <w:t>abline(0,1,col="red",lwd=3)</w:t>
      </w:r>
    </w:p>
    <w:p w14:paraId="6C7062B4" w14:textId="77777777" w:rsidR="00561F03" w:rsidRPr="00561F03" w:rsidRDefault="00561F03" w:rsidP="00561F03"/>
    <w:p w14:paraId="2E877DCA" w14:textId="77777777" w:rsidR="00561F03" w:rsidRPr="00561F03" w:rsidRDefault="00561F03" w:rsidP="00561F03">
      <w:r w:rsidRPr="00561F03">
        <w:t>plot(cars$price,cars3.out$fitted.values,</w:t>
      </w:r>
    </w:p>
    <w:p w14:paraId="1EF18587" w14:textId="77777777" w:rsidR="00561F03" w:rsidRPr="00561F03" w:rsidRDefault="00561F03" w:rsidP="00561F03">
      <w:r w:rsidRPr="00561F03">
        <w:t xml:space="preserve">     pch=19,</w:t>
      </w:r>
    </w:p>
    <w:p w14:paraId="329C4909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30AAB291" w14:textId="77777777" w:rsidR="00561F03" w:rsidRPr="00561F03" w:rsidRDefault="00561F03" w:rsidP="00561F03">
      <w:r w:rsidRPr="00561F03">
        <w:t>abline(0,1,col="red",lwd=3)</w:t>
      </w:r>
    </w:p>
    <w:p w14:paraId="1F91256B" w14:textId="77777777" w:rsidR="00561F03" w:rsidRPr="00561F03" w:rsidRDefault="00561F03" w:rsidP="00561F03"/>
    <w:p w14:paraId="1E552AF4" w14:textId="77777777" w:rsidR="00561F03" w:rsidRPr="00561F03" w:rsidRDefault="00561F03" w:rsidP="00561F03">
      <w:r w:rsidRPr="00561F03">
        <w:t>plot(cars$price,cars4.out$fitted.values,</w:t>
      </w:r>
    </w:p>
    <w:p w14:paraId="445D8524" w14:textId="77777777" w:rsidR="00561F03" w:rsidRPr="00561F03" w:rsidRDefault="00561F03" w:rsidP="00561F03">
      <w:r w:rsidRPr="00561F03">
        <w:t xml:space="preserve">     pch=19,</w:t>
      </w:r>
    </w:p>
    <w:p w14:paraId="52C9A040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1C159FDA" w14:textId="77777777" w:rsidR="00561F03" w:rsidRPr="00561F03" w:rsidRDefault="00561F03" w:rsidP="00561F03">
      <w:r w:rsidRPr="00561F03">
        <w:t>abline(0,1,col="red",lwd=3)</w:t>
      </w:r>
    </w:p>
    <w:p w14:paraId="04A2378E" w14:textId="77777777" w:rsidR="00561F03" w:rsidRPr="00561F03" w:rsidRDefault="00561F03" w:rsidP="00561F03"/>
    <w:p w14:paraId="5E39EF64" w14:textId="77777777" w:rsidR="00561F03" w:rsidRPr="00561F03" w:rsidRDefault="00561F03" w:rsidP="00561F03">
      <w:r w:rsidRPr="00561F03">
        <w:t>plot(cars$price,cars6.out$fitted.values,</w:t>
      </w:r>
    </w:p>
    <w:p w14:paraId="6FA1C0FE" w14:textId="77777777" w:rsidR="00561F03" w:rsidRPr="00561F03" w:rsidRDefault="00561F03" w:rsidP="00561F03">
      <w:r w:rsidRPr="00561F03">
        <w:t xml:space="preserve">     pch=19,</w:t>
      </w:r>
    </w:p>
    <w:p w14:paraId="2B75BF2B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5F33A7DD" w14:textId="77777777" w:rsidR="00561F03" w:rsidRPr="00561F03" w:rsidRDefault="00561F03" w:rsidP="00561F03">
      <w:r w:rsidRPr="00561F03">
        <w:t>abline(0,1,col="red",lwd=3)</w:t>
      </w:r>
    </w:p>
    <w:p w14:paraId="5BBBC1EB" w14:textId="77777777" w:rsidR="00561F03" w:rsidRPr="00561F03" w:rsidRDefault="00561F03" w:rsidP="00561F03"/>
    <w:p w14:paraId="4D0B3F25" w14:textId="77777777" w:rsidR="00561F03" w:rsidRPr="00561F03" w:rsidRDefault="00561F03" w:rsidP="00561F03"/>
    <w:p w14:paraId="43824210" w14:textId="77777777" w:rsidR="00561F03" w:rsidRPr="00561F03" w:rsidRDefault="00561F03" w:rsidP="00561F03">
      <w:r w:rsidRPr="00561F03">
        <w:t>#4.) Assess your model’s conformance with the LINE assumptions of regression.</w:t>
      </w:r>
    </w:p>
    <w:p w14:paraId="772D2E8F" w14:textId="77777777" w:rsidR="00561F03" w:rsidRPr="00561F03" w:rsidRDefault="00561F03" w:rsidP="00561F03">
      <w:r w:rsidRPr="00561F03">
        <w:t>#code from the professor</w:t>
      </w:r>
    </w:p>
    <w:p w14:paraId="1B60207C" w14:textId="77777777" w:rsidR="00561F03" w:rsidRPr="00561F03" w:rsidRDefault="00561F03" w:rsidP="00561F03">
      <w:r w:rsidRPr="00561F03">
        <w:t># Combined Plot</w:t>
      </w:r>
    </w:p>
    <w:p w14:paraId="51CAE453" w14:textId="77777777" w:rsidR="00561F03" w:rsidRPr="00561F03" w:rsidRDefault="00561F03" w:rsidP="00561F03">
      <w:r w:rsidRPr="00561F03">
        <w:t>par(mfrow=c(2,2))</w:t>
      </w:r>
    </w:p>
    <w:p w14:paraId="6FA63597" w14:textId="77777777" w:rsidR="00561F03" w:rsidRPr="00561F03" w:rsidRDefault="00561F03" w:rsidP="00561F03">
      <w:r w:rsidRPr="00561F03">
        <w:t># Linearity</w:t>
      </w:r>
    </w:p>
    <w:p w14:paraId="5662E235" w14:textId="77777777" w:rsidR="00561F03" w:rsidRPr="00561F03" w:rsidRDefault="00561F03" w:rsidP="00561F03">
      <w:r w:rsidRPr="00561F03">
        <w:t>plot(cars$price,cars.out$fitted.values,</w:t>
      </w:r>
    </w:p>
    <w:p w14:paraId="2A8CEAF0" w14:textId="77777777" w:rsidR="00561F03" w:rsidRPr="00561F03" w:rsidRDefault="00561F03" w:rsidP="00561F03">
      <w:r w:rsidRPr="00561F03">
        <w:t xml:space="preserve">     pch=19,</w:t>
      </w:r>
    </w:p>
    <w:p w14:paraId="7B1DD14D" w14:textId="77777777" w:rsidR="00561F03" w:rsidRPr="00561F03" w:rsidRDefault="00561F03" w:rsidP="00561F03">
      <w:r w:rsidRPr="00561F03">
        <w:t xml:space="preserve">     main="Actuals v. Fitteds, Restaurant Revenue")</w:t>
      </w:r>
    </w:p>
    <w:p w14:paraId="41F36831" w14:textId="77777777" w:rsidR="00561F03" w:rsidRPr="00561F03" w:rsidRDefault="00561F03" w:rsidP="00561F03">
      <w:r w:rsidRPr="00561F03">
        <w:t>abline(0,1,col="red",lwd=3)</w:t>
      </w:r>
    </w:p>
    <w:p w14:paraId="31F0E4F6" w14:textId="77777777" w:rsidR="00561F03" w:rsidRPr="00561F03" w:rsidRDefault="00561F03" w:rsidP="00561F03">
      <w:r w:rsidRPr="00561F03">
        <w:t># Normality</w:t>
      </w:r>
    </w:p>
    <w:p w14:paraId="018C7DF3" w14:textId="77777777" w:rsidR="00561F03" w:rsidRPr="00561F03" w:rsidRDefault="00561F03" w:rsidP="00561F03">
      <w:r w:rsidRPr="00561F03">
        <w:t>qqnorm(cars.out$residuals,pch=19,</w:t>
      </w:r>
    </w:p>
    <w:p w14:paraId="05C878D2" w14:textId="77777777" w:rsidR="00561F03" w:rsidRPr="00561F03" w:rsidRDefault="00561F03" w:rsidP="00561F03">
      <w:r w:rsidRPr="00561F03">
        <w:t xml:space="preserve">       main="Normality Plot, Restaurant Revenue")</w:t>
      </w:r>
    </w:p>
    <w:p w14:paraId="76CFC3D6" w14:textId="77777777" w:rsidR="00561F03" w:rsidRPr="00561F03" w:rsidRDefault="00561F03" w:rsidP="00561F03">
      <w:r w:rsidRPr="00561F03">
        <w:t>qqline(cars.out$residuals,lwd=3,col="red")</w:t>
      </w:r>
    </w:p>
    <w:p w14:paraId="1B98F33F" w14:textId="77777777" w:rsidR="00561F03" w:rsidRPr="00561F03" w:rsidRDefault="00561F03" w:rsidP="00561F03">
      <w:r w:rsidRPr="00561F03">
        <w:t>hist(cars.out$residuals,col="red",</w:t>
      </w:r>
    </w:p>
    <w:p w14:paraId="55B86DE9" w14:textId="77777777" w:rsidR="00561F03" w:rsidRPr="00561F03" w:rsidRDefault="00561F03" w:rsidP="00561F03">
      <w:r w:rsidRPr="00561F03">
        <w:t xml:space="preserve">     main="Residuals, Restaurant Revenue",</w:t>
      </w:r>
    </w:p>
    <w:p w14:paraId="1F5D5C10" w14:textId="77777777" w:rsidR="00561F03" w:rsidRPr="00561F03" w:rsidRDefault="00561F03" w:rsidP="00561F03">
      <w:r w:rsidRPr="00561F03">
        <w:t xml:space="preserve">     probability = TRUE)</w:t>
      </w:r>
    </w:p>
    <w:p w14:paraId="5BA1922D" w14:textId="77777777" w:rsidR="00561F03" w:rsidRPr="00561F03" w:rsidRDefault="00561F03" w:rsidP="00561F03">
      <w:r w:rsidRPr="00561F03">
        <w:t>curve(dnorm(x,mean(cars.out$residuals),</w:t>
      </w:r>
    </w:p>
    <w:p w14:paraId="6071A34F" w14:textId="77777777" w:rsidR="00561F03" w:rsidRPr="00561F03" w:rsidRDefault="00561F03" w:rsidP="00561F03">
      <w:r w:rsidRPr="00561F03">
        <w:t xml:space="preserve">            sd(cars.out$residuals)),</w:t>
      </w:r>
    </w:p>
    <w:p w14:paraId="0292FB2C" w14:textId="77777777" w:rsidR="00561F03" w:rsidRPr="00561F03" w:rsidRDefault="00561F03" w:rsidP="00561F03">
      <w:r w:rsidRPr="00561F03">
        <w:t xml:space="preserve">      from=min(cars.out$residuals),</w:t>
      </w:r>
    </w:p>
    <w:p w14:paraId="5BBA88EB" w14:textId="77777777" w:rsidR="00561F03" w:rsidRPr="00561F03" w:rsidRDefault="00561F03" w:rsidP="00561F03">
      <w:r w:rsidRPr="00561F03">
        <w:t xml:space="preserve">      to=max(cars.out$residuals)</w:t>
      </w:r>
    </w:p>
    <w:p w14:paraId="1E239995" w14:textId="77777777" w:rsidR="00561F03" w:rsidRPr="00561F03" w:rsidRDefault="00561F03" w:rsidP="00561F03">
      <w:r w:rsidRPr="00561F03">
        <w:t xml:space="preserve">      ,lwd=3,col="blue",add=TRUE)</w:t>
      </w:r>
    </w:p>
    <w:p w14:paraId="56C7BD6C" w14:textId="77777777" w:rsidR="00561F03" w:rsidRPr="00561F03" w:rsidRDefault="00561F03" w:rsidP="00561F03">
      <w:r w:rsidRPr="00561F03">
        <w:t># Equality of Variances</w:t>
      </w:r>
    </w:p>
    <w:p w14:paraId="47BABF56" w14:textId="77777777" w:rsidR="00561F03" w:rsidRPr="00561F03" w:rsidRDefault="00561F03" w:rsidP="00561F03">
      <w:r w:rsidRPr="00561F03">
        <w:lastRenderedPageBreak/>
        <w:t>plot(cars.out$fitted.values,rstandard(cars.out),</w:t>
      </w:r>
    </w:p>
    <w:p w14:paraId="624B1DAF" w14:textId="77777777" w:rsidR="00561F03" w:rsidRPr="00561F03" w:rsidRDefault="00561F03" w:rsidP="00561F03">
      <w:r w:rsidRPr="00561F03">
        <w:t xml:space="preserve">     pch=19,main="Equality of Variances, Restaurant Revenue")</w:t>
      </w:r>
    </w:p>
    <w:p w14:paraId="76BE9B70" w14:textId="77777777" w:rsidR="00561F03" w:rsidRPr="00561F03" w:rsidRDefault="00561F03" w:rsidP="00561F03">
      <w:r w:rsidRPr="00561F03">
        <w:t>abline(0,0,lwd=3,col="red")</w:t>
      </w:r>
    </w:p>
    <w:p w14:paraId="095E01DD" w14:textId="77777777" w:rsidR="00561F03" w:rsidRPr="00561F03" w:rsidRDefault="00561F03" w:rsidP="00561F03">
      <w:r w:rsidRPr="00561F03">
        <w:t>par(mfrow=c(1,1))</w:t>
      </w:r>
    </w:p>
    <w:p w14:paraId="767A3D98" w14:textId="77777777" w:rsidR="00561F03" w:rsidRPr="00561F03" w:rsidRDefault="00561F03" w:rsidP="00561F03"/>
    <w:p w14:paraId="4A99E6E8" w14:textId="77777777" w:rsidR="00561F03" w:rsidRPr="00561F03" w:rsidRDefault="00561F03" w:rsidP="00561F03">
      <w:r w:rsidRPr="00561F03">
        <w:t># I think the data looks okay I see there is an outlier. I don't there is anything that</w:t>
      </w:r>
    </w:p>
    <w:p w14:paraId="0D3C2156" w14:textId="77777777" w:rsidR="00561F03" w:rsidRPr="00561F03" w:rsidRDefault="00561F03" w:rsidP="00561F03">
      <w:r w:rsidRPr="00561F03">
        <w:t>#stands out like what I saw in class. There is a bit of curve I am having trouble</w:t>
      </w:r>
    </w:p>
    <w:p w14:paraId="56D7858E" w14:textId="77777777" w:rsidR="00561F03" w:rsidRPr="00561F03" w:rsidRDefault="00561F03" w:rsidP="00561F03">
      <w:r w:rsidRPr="00561F03">
        <w:t>#applying the code from class.</w:t>
      </w:r>
    </w:p>
    <w:p w14:paraId="252B83F6" w14:textId="77777777" w:rsidR="00561F03" w:rsidRPr="00561F03" w:rsidRDefault="00561F03" w:rsidP="00561F03"/>
    <w:p w14:paraId="11723303" w14:textId="77777777" w:rsidR="00561F03" w:rsidRPr="00561F03" w:rsidRDefault="00561F03" w:rsidP="00561F03"/>
    <w:p w14:paraId="651BA7DE" w14:textId="77777777" w:rsidR="00561F03" w:rsidRPr="00561F03" w:rsidRDefault="00561F03" w:rsidP="00561F03"/>
    <w:p w14:paraId="7103EF2C" w14:textId="77777777" w:rsidR="00561F03" w:rsidRPr="00561F03" w:rsidRDefault="00561F03" w:rsidP="00561F03"/>
    <w:p w14:paraId="3EFB7108" w14:textId="77777777" w:rsidR="00561F03" w:rsidRPr="00561F03" w:rsidRDefault="00561F03" w:rsidP="00561F03"/>
    <w:p w14:paraId="4F2C1819" w14:textId="77777777" w:rsidR="00561F03" w:rsidRPr="00561F03" w:rsidRDefault="00561F03" w:rsidP="00561F03">
      <w:r w:rsidRPr="00561F03">
        <w:t>#4.) Assess your model’s conformance with the LINE assumptions of regression.</w:t>
      </w:r>
    </w:p>
    <w:p w14:paraId="69A548E7" w14:textId="77777777" w:rsidR="00561F03" w:rsidRPr="00561F03" w:rsidRDefault="00561F03" w:rsidP="00561F03"/>
    <w:p w14:paraId="04EAAD3F" w14:textId="77777777" w:rsidR="00561F03" w:rsidRPr="00561F03" w:rsidRDefault="00561F03" w:rsidP="00561F03">
      <w:r w:rsidRPr="00561F03">
        <w:t>#Linearity</w:t>
      </w:r>
    </w:p>
    <w:p w14:paraId="3A050FDF" w14:textId="77777777" w:rsidR="00561F03" w:rsidRPr="00561F03" w:rsidRDefault="00561F03" w:rsidP="00561F03">
      <w:r w:rsidRPr="00561F03">
        <w:t>plot(crime12$reported_crimes_per_million,simlin12$fitted.values,</w:t>
      </w:r>
    </w:p>
    <w:p w14:paraId="6F3EAA83" w14:textId="77777777" w:rsidR="00561F03" w:rsidRPr="00561F03" w:rsidRDefault="00561F03" w:rsidP="00561F03">
      <w:r w:rsidRPr="00561F03">
        <w:t xml:space="preserve">     pch=19,main="Crime Actual v. Fitted Values")</w:t>
      </w:r>
    </w:p>
    <w:p w14:paraId="52204EE3" w14:textId="77777777" w:rsidR="00561F03" w:rsidRPr="00561F03" w:rsidRDefault="00561F03" w:rsidP="00561F03">
      <w:r w:rsidRPr="00561F03">
        <w:t>xlim=c(300,2000)ylim=c(300,2000)</w:t>
      </w:r>
    </w:p>
    <w:p w14:paraId="3C7F3880" w14:textId="77777777" w:rsidR="00561F03" w:rsidRPr="00561F03" w:rsidRDefault="00561F03" w:rsidP="00561F03">
      <w:r w:rsidRPr="00561F03">
        <w:t>abline(0,1,col="red",lwd=3)</w:t>
      </w:r>
    </w:p>
    <w:p w14:paraId="77A75EC3" w14:textId="77777777" w:rsidR="00561F03" w:rsidRPr="00561F03" w:rsidRDefault="00561F03" w:rsidP="00561F03"/>
    <w:p w14:paraId="6AEB5DFE" w14:textId="77777777" w:rsidR="00561F03" w:rsidRPr="00561F03" w:rsidRDefault="00561F03" w:rsidP="00561F03">
      <w:r w:rsidRPr="00561F03">
        <w:t>#Does not pass linearity</w:t>
      </w:r>
    </w:p>
    <w:p w14:paraId="6281BC8D" w14:textId="77777777" w:rsidR="00561F03" w:rsidRPr="00561F03" w:rsidRDefault="00561F03" w:rsidP="00561F03">
      <w:r w:rsidRPr="00561F03">
        <w:t>#I am having a hard time with making a logistic regression.</w:t>
      </w:r>
    </w:p>
    <w:p w14:paraId="262B60FD" w14:textId="77777777" w:rsidR="00561F03" w:rsidRPr="00561F03" w:rsidRDefault="00561F03" w:rsidP="00561F03">
      <w:r w:rsidRPr="00561F03">
        <w:t>#I need to over this with the professor.</w:t>
      </w:r>
    </w:p>
    <w:p w14:paraId="693495BC" w14:textId="77777777" w:rsidR="00561F03" w:rsidRPr="00561F03" w:rsidRDefault="00561F03" w:rsidP="00561F03"/>
    <w:p w14:paraId="2161469C" w14:textId="77777777" w:rsidR="00561F03" w:rsidRPr="00561F03" w:rsidRDefault="00561F03" w:rsidP="00561F03">
      <w:r w:rsidRPr="00561F03">
        <w:t>#Normality</w:t>
      </w:r>
    </w:p>
    <w:p w14:paraId="2BDE8512" w14:textId="77777777" w:rsidR="00561F03" w:rsidRPr="00561F03" w:rsidRDefault="00561F03" w:rsidP="00561F03">
      <w:r w:rsidRPr="00561F03">
        <w:t>qqnorm(crime12$reported_crimes_per_million,pch=19,main="Crime Normality Plot")</w:t>
      </w:r>
    </w:p>
    <w:p w14:paraId="12A3D870" w14:textId="77777777" w:rsidR="00561F03" w:rsidRPr="00561F03" w:rsidRDefault="00561F03" w:rsidP="00561F03">
      <w:r w:rsidRPr="00561F03">
        <w:t>qqline(simlin12$fitted.values,col="red",lwd=3)</w:t>
      </w:r>
    </w:p>
    <w:p w14:paraId="32B2EC72" w14:textId="77777777" w:rsidR="00561F03" w:rsidRPr="00561F03" w:rsidRDefault="00561F03" w:rsidP="00561F03">
      <w:r w:rsidRPr="00561F03">
        <w:t>#There is a bit of curve on the right tail.</w:t>
      </w:r>
    </w:p>
    <w:p w14:paraId="1525AE41" w14:textId="77777777" w:rsidR="00561F03" w:rsidRPr="00561F03" w:rsidRDefault="00561F03" w:rsidP="00561F03"/>
    <w:p w14:paraId="619AA91C" w14:textId="77777777" w:rsidR="00561F03" w:rsidRPr="00561F03" w:rsidRDefault="00561F03" w:rsidP="00561F03">
      <w:r w:rsidRPr="00561F03">
        <w:t>#Equality of Variances</w:t>
      </w:r>
    </w:p>
    <w:p w14:paraId="05568B8A" w14:textId="77777777" w:rsidR="00561F03" w:rsidRPr="00561F03" w:rsidRDefault="00561F03" w:rsidP="00561F03">
      <w:r w:rsidRPr="00561F03">
        <w:t>plot(simlin12$fitted.values,scale(simlin12$residuals),</w:t>
      </w:r>
    </w:p>
    <w:p w14:paraId="6433E3FA" w14:textId="77777777" w:rsidR="00561F03" w:rsidRPr="00561F03" w:rsidRDefault="00561F03" w:rsidP="00561F03">
      <w:r w:rsidRPr="00561F03">
        <w:t xml:space="preserve">     pch=19,main="Crime Standardized Residuals",ylim = c(-4,4))</w:t>
      </w:r>
    </w:p>
    <w:p w14:paraId="35BDEC86" w14:textId="77777777" w:rsidR="00561F03" w:rsidRPr="00561F03" w:rsidRDefault="00561F03" w:rsidP="00561F03">
      <w:r w:rsidRPr="00561F03">
        <w:t>abline(0,0,col="red",lwd=3)</w:t>
      </w:r>
    </w:p>
    <w:p w14:paraId="5227B070" w14:textId="77777777" w:rsidR="00561F03" w:rsidRPr="00561F03" w:rsidRDefault="00561F03" w:rsidP="00561F03">
      <w:r w:rsidRPr="00561F03">
        <w:t>#A bit of heteroscedasticity.</w:t>
      </w:r>
    </w:p>
    <w:p w14:paraId="57A897C5" w14:textId="77777777" w:rsidR="00561F03" w:rsidRPr="00561F03" w:rsidRDefault="00561F03" w:rsidP="00561F03"/>
    <w:p w14:paraId="79D34DA9" w14:textId="77777777" w:rsidR="00561F03" w:rsidRPr="00561F03" w:rsidRDefault="00561F03" w:rsidP="00561F03">
      <w:r w:rsidRPr="00561F03">
        <w:t xml:space="preserve">#5.) Throckmorton P. Gildersleeve of Summerfield, Tennessee would like to sell </w:t>
      </w:r>
    </w:p>
    <w:p w14:paraId="3A573838" w14:textId="77777777" w:rsidR="00561F03" w:rsidRPr="00561F03" w:rsidRDefault="00561F03" w:rsidP="00561F03">
      <w:r w:rsidRPr="00561F03">
        <w:t xml:space="preserve">#his 2011 Cadillac DTS pictured above.  He says the vehicle is in "excellent" </w:t>
      </w:r>
    </w:p>
    <w:p w14:paraId="3F147E81" w14:textId="77777777" w:rsidR="00561F03" w:rsidRPr="00561F03" w:rsidRDefault="00561F03" w:rsidP="00561F03">
      <w:r w:rsidRPr="00561F03">
        <w:t xml:space="preserve">#condition and has 175,757 miles on the odometer.  </w:t>
      </w:r>
    </w:p>
    <w:p w14:paraId="1046039E" w14:textId="77777777" w:rsidR="00561F03" w:rsidRPr="00561F03" w:rsidRDefault="00561F03" w:rsidP="00561F03">
      <w:r w:rsidRPr="00561F03">
        <w:t xml:space="preserve">#Mr. Gildersleeve has not shared details of his Cadillac’s engine with you </w:t>
      </w:r>
    </w:p>
    <w:p w14:paraId="69057553" w14:textId="77777777" w:rsidR="00561F03" w:rsidRPr="00561F03" w:rsidRDefault="00561F03" w:rsidP="00561F03">
      <w:r w:rsidRPr="00561F03">
        <w:t xml:space="preserve">#because he thinks you know that all 2011 DTS cars had the same famous engine. </w:t>
      </w:r>
    </w:p>
    <w:p w14:paraId="1172E272" w14:textId="77777777" w:rsidR="00561F03" w:rsidRPr="00561F03" w:rsidRDefault="00561F03" w:rsidP="00561F03">
      <w:r w:rsidRPr="00561F03">
        <w:t xml:space="preserve">#If you know nothing about Cadillac engines the point is easily researched online.  Use R and your model to determine what price he should ask for the car.  </w:t>
      </w:r>
    </w:p>
    <w:p w14:paraId="7F65FB76" w14:textId="77777777" w:rsidR="00561F03" w:rsidRPr="00561F03" w:rsidRDefault="00561F03" w:rsidP="00561F03">
      <w:r w:rsidRPr="00561F03">
        <w:t xml:space="preserve">#Do you believe your pricing advice to the Great Gildersleeve is accurate and usable?  </w:t>
      </w:r>
    </w:p>
    <w:p w14:paraId="066CEC16" w14:textId="77777777" w:rsidR="00561F03" w:rsidRPr="00561F03" w:rsidRDefault="00561F03" w:rsidP="00561F03">
      <w:r w:rsidRPr="00561F03">
        <w:lastRenderedPageBreak/>
        <w:t>#Give reasoning for your conclusion.</w:t>
      </w:r>
    </w:p>
    <w:p w14:paraId="1BA9B22E" w14:textId="77777777" w:rsidR="00561F03" w:rsidRPr="00561F03" w:rsidRDefault="00561F03" w:rsidP="00561F03"/>
    <w:p w14:paraId="58254C4D" w14:textId="77777777" w:rsidR="00561F03" w:rsidRPr="00561F03" w:rsidRDefault="00561F03" w:rsidP="00561F03">
      <w:r w:rsidRPr="00561F03">
        <w:t>#odometer ==175757</w:t>
      </w:r>
    </w:p>
    <w:p w14:paraId="29ED0BA7" w14:textId="77777777" w:rsidR="00561F03" w:rsidRPr="00561F03" w:rsidRDefault="00561F03" w:rsidP="00561F03">
      <w:r w:rsidRPr="00561F03">
        <w:t>#condition == 'excellent'</w:t>
      </w:r>
    </w:p>
    <w:p w14:paraId="05E4CBCE" w14:textId="77777777" w:rsidR="00561F03" w:rsidRPr="00561F03" w:rsidRDefault="00561F03" w:rsidP="00561F03">
      <w:r w:rsidRPr="00561F03">
        <w:t>#year == 2011</w:t>
      </w:r>
    </w:p>
    <w:p w14:paraId="356B51E9" w14:textId="77777777" w:rsidR="00561F03" w:rsidRPr="00561F03" w:rsidRDefault="00561F03" w:rsidP="00561F03"/>
    <w:p w14:paraId="71323AB2" w14:textId="77777777" w:rsidR="00561F03" w:rsidRPr="00561F03" w:rsidRDefault="00561F03" w:rsidP="00561F03"/>
    <w:p w14:paraId="2F02C3D0" w14:textId="77777777" w:rsidR="00561F03" w:rsidRPr="00561F03" w:rsidRDefault="00561F03" w:rsidP="00561F03">
      <w:r w:rsidRPr="00561F03">
        <w:t>throck = data.frame(odometer=175757,condition = 'excellent', year = '2011')</w:t>
      </w:r>
    </w:p>
    <w:p w14:paraId="181ED3DD" w14:textId="77777777" w:rsidR="00561F03" w:rsidRPr="00561F03" w:rsidRDefault="00561F03" w:rsidP="00561F03"/>
    <w:p w14:paraId="71B27BD5" w14:textId="77777777" w:rsidR="00561F03" w:rsidRPr="00561F03" w:rsidRDefault="00561F03" w:rsidP="00561F03">
      <w:r w:rsidRPr="00561F03">
        <w:t>predict(cars9.out,throck,interval="predict")</w:t>
      </w:r>
    </w:p>
    <w:p w14:paraId="67457D35" w14:textId="77777777" w:rsidR="00561F03" w:rsidRPr="00561F03" w:rsidRDefault="00561F03" w:rsidP="00561F03"/>
    <w:p w14:paraId="6FE14A92" w14:textId="77777777" w:rsidR="00561F03" w:rsidRPr="00561F03" w:rsidRDefault="00561F03" w:rsidP="00561F03"/>
    <w:p w14:paraId="30F6A798" w14:textId="77777777" w:rsidR="00561F03" w:rsidRPr="00561F03" w:rsidRDefault="00561F03" w:rsidP="00561F03"/>
    <w:p w14:paraId="01884312" w14:textId="77777777" w:rsidR="00561F03" w:rsidRPr="00561F03" w:rsidRDefault="00561F03" w:rsidP="00561F03"/>
    <w:p w14:paraId="6381BCA3" w14:textId="77777777" w:rsidR="00561F03" w:rsidRPr="00561F03" w:rsidRDefault="00561F03" w:rsidP="00561F03">
      <w:r w:rsidRPr="00561F03">
        <w:t>#price of the car could be around $11,662</w:t>
      </w:r>
    </w:p>
    <w:p w14:paraId="032EB4C7" w14:textId="77777777" w:rsidR="00561F03" w:rsidRPr="00561F03" w:rsidRDefault="00561F03" w:rsidP="00561F03">
      <w:r w:rsidRPr="00561F03">
        <w:t>#I don't think the information is useful my model is bad as my squaring isn't working.</w:t>
      </w:r>
    </w:p>
    <w:p w14:paraId="31D9E307" w14:textId="77777777" w:rsidR="00561F03" w:rsidRPr="00561F03" w:rsidRDefault="00561F03" w:rsidP="00561F03">
      <w:r w:rsidRPr="00561F03">
        <w:t>#then I had to take inputs out of the model because of I did know the 'famous engine'</w:t>
      </w:r>
    </w:p>
    <w:p w14:paraId="0EE747E2" w14:textId="77777777" w:rsidR="00561F03" w:rsidRPr="00561F03" w:rsidRDefault="00561F03" w:rsidP="00561F03">
      <w:r w:rsidRPr="00561F03">
        <w:t>#info. I would ask for more information.</w:t>
      </w:r>
    </w:p>
    <w:p w14:paraId="59BD6664" w14:textId="77777777" w:rsidR="00561F03" w:rsidRPr="00561F03" w:rsidRDefault="00561F03" w:rsidP="00561F03"/>
    <w:p w14:paraId="520DFA7F" w14:textId="77777777" w:rsidR="00561F03" w:rsidRPr="00561F03" w:rsidRDefault="00561F03" w:rsidP="00561F03"/>
    <w:p w14:paraId="7D4FB0C0" w14:textId="77777777" w:rsidR="00561F03" w:rsidRPr="00561F03" w:rsidRDefault="00561F03" w:rsidP="00561F03"/>
    <w:p w14:paraId="753CB50D" w14:textId="77777777" w:rsidR="00561F03" w:rsidRPr="00561F03" w:rsidRDefault="00561F03" w:rsidP="00561F03"/>
    <w:p w14:paraId="34FAA4F1" w14:textId="77777777" w:rsidR="00561F03" w:rsidRPr="00561F03" w:rsidRDefault="00561F03" w:rsidP="00561F03"/>
    <w:p w14:paraId="0E9676B7" w14:textId="77777777" w:rsidR="00561F03" w:rsidRPr="00561F03" w:rsidRDefault="00561F03" w:rsidP="00561F03"/>
    <w:p w14:paraId="2AFD435A" w14:textId="77777777" w:rsidR="0070617F" w:rsidRPr="00561F03" w:rsidRDefault="0070617F" w:rsidP="0070617F"/>
    <w:p w14:paraId="510DADE9" w14:textId="77777777" w:rsidR="0070617F" w:rsidRPr="00561F03" w:rsidRDefault="0070617F" w:rsidP="0070617F">
      <w:pPr>
        <w:jc w:val="center"/>
      </w:pPr>
    </w:p>
    <w:p w14:paraId="14D591CC" w14:textId="77777777" w:rsidR="0070617F" w:rsidRPr="0070617F" w:rsidRDefault="0070617F" w:rsidP="0070617F">
      <w:pPr>
        <w:rPr>
          <w:lang w:val="pt-BR"/>
        </w:rPr>
      </w:pPr>
      <w:r w:rsidRPr="0070617F">
        <w:rPr>
          <w:highlight w:val="yellow"/>
          <w:lang w:val="pt-BR"/>
        </w:rPr>
        <w:t>END R CODE</w:t>
      </w:r>
    </w:p>
    <w:p w14:paraId="604703E4" w14:textId="77777777" w:rsidR="0070617F" w:rsidRPr="0070617F" w:rsidRDefault="0070617F" w:rsidP="0070617F">
      <w:pPr>
        <w:jc w:val="center"/>
        <w:rPr>
          <w:b/>
          <w:bCs/>
          <w:sz w:val="44"/>
          <w:szCs w:val="44"/>
          <w:lang w:val="pt-BR"/>
        </w:rPr>
      </w:pPr>
      <w:r w:rsidRPr="0070617F">
        <w:rPr>
          <w:b/>
          <w:bCs/>
          <w:sz w:val="44"/>
          <w:szCs w:val="44"/>
          <w:lang w:val="pt-BR"/>
        </w:rPr>
        <w:t>R  Console Output</w:t>
      </w:r>
    </w:p>
    <w:p w14:paraId="1F6D384B" w14:textId="77777777" w:rsidR="0070617F" w:rsidRPr="0065242A" w:rsidRDefault="0070617F" w:rsidP="0070617F">
      <w:pPr>
        <w:rPr>
          <w:b/>
          <w:bCs/>
          <w:lang w:val="pt-BR"/>
        </w:rPr>
      </w:pPr>
    </w:p>
    <w:p w14:paraId="3C154F64" w14:textId="77777777" w:rsidR="0070617F" w:rsidRPr="0065242A" w:rsidRDefault="0070617F" w:rsidP="0070617F">
      <w:pPr>
        <w:jc w:val="center"/>
        <w:rPr>
          <w:b/>
          <w:bCs/>
          <w:lang w:val="pt-BR"/>
        </w:rPr>
      </w:pPr>
    </w:p>
    <w:p w14:paraId="1BA2689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#1.) Use R to conduct a multiple linear regression on your random sample </w:t>
      </w:r>
    </w:p>
    <w:p w14:paraId="409259B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#with PRICE as the dependent variable and ODOMETER, YEAR, and CYLINDERS </w:t>
      </w:r>
    </w:p>
    <w:p w14:paraId="4989AA69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#as the independent variables.  Make appropriate decisions as to </w:t>
      </w:r>
    </w:p>
    <w:p w14:paraId="415B568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#whether any of the independent variables should be treated as factor variables.  </w:t>
      </w:r>
    </w:p>
    <w:p w14:paraId="681492A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#cars$price1 = cars$price/1000</w:t>
      </w:r>
    </w:p>
    <w:p w14:paraId="784BD1C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cars$odometer1 = cars$odometer^2</w:t>
      </w:r>
    </w:p>
    <w:p w14:paraId="0FBCDFA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 Converting Factor to numeric</w:t>
      </w:r>
    </w:p>
    <w:p w14:paraId="5BDD8B7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cars$condition1 = cars$condition</w:t>
      </w:r>
    </w:p>
    <w:p w14:paraId="5D3D61F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cars$condition1=as.factor(cars$condition)</w:t>
      </w:r>
    </w:p>
    <w:p w14:paraId="16E386D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print(fact_con)</w:t>
      </w:r>
    </w:p>
    <w:p w14:paraId="31B7A3B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Error in print(fact_con) : object 'fact_con' not found</w:t>
      </w:r>
    </w:p>
    <w:p w14:paraId="6D11831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53E0009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cars.out = lm(price ~ odometer + year + condition + paint_color, data = cars)</w:t>
      </w:r>
    </w:p>
    <w:p w14:paraId="5383BA3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lastRenderedPageBreak/>
        <w:t>&gt; summary(cars.out)</w:t>
      </w:r>
    </w:p>
    <w:p w14:paraId="7F8C62AA" w14:textId="77777777" w:rsidR="00561F03" w:rsidRPr="00561F03" w:rsidRDefault="00561F03" w:rsidP="00561F03">
      <w:pPr>
        <w:rPr>
          <w:b/>
          <w:bCs/>
        </w:rPr>
      </w:pPr>
    </w:p>
    <w:p w14:paraId="47B20FE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Call:</w:t>
      </w:r>
    </w:p>
    <w:p w14:paraId="15195D1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lm(formula = price ~ odometer + year + condition + paint_color, </w:t>
      </w:r>
    </w:p>
    <w:p w14:paraId="091560C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data = cars)</w:t>
      </w:r>
    </w:p>
    <w:p w14:paraId="142F4E59" w14:textId="77777777" w:rsidR="00561F03" w:rsidRPr="00561F03" w:rsidRDefault="00561F03" w:rsidP="00561F03">
      <w:pPr>
        <w:rPr>
          <w:b/>
          <w:bCs/>
        </w:rPr>
      </w:pPr>
    </w:p>
    <w:p w14:paraId="75DD76C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Residuals:</w:t>
      </w:r>
    </w:p>
    <w:p w14:paraId="4C23D22B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 Min       1Q   Median       3Q      Max </w:t>
      </w:r>
    </w:p>
    <w:p w14:paraId="154295EA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-10053.2  -2862.0   -626.2   2171.4  24195.3 </w:t>
      </w:r>
    </w:p>
    <w:p w14:paraId="367DE0C4" w14:textId="77777777" w:rsidR="00561F03" w:rsidRPr="00561F03" w:rsidRDefault="00561F03" w:rsidP="00561F03">
      <w:pPr>
        <w:rPr>
          <w:b/>
          <w:bCs/>
          <w:lang w:val="fr-FR"/>
        </w:rPr>
      </w:pPr>
    </w:p>
    <w:p w14:paraId="16247FDE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Coefficients:</w:t>
      </w:r>
    </w:p>
    <w:p w14:paraId="114A3820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                    Estimate Std. Error t value Pr(&gt;|t|)    </w:t>
      </w:r>
    </w:p>
    <w:p w14:paraId="6757DA3F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(Intercept)        1.150e+04  1.418e+03   8.114 2.86e-14 ***</w:t>
      </w:r>
    </w:p>
    <w:p w14:paraId="305C8CB0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odometer          -1.444e-02  8.347e-03  -1.729 0.085074 .  </w:t>
      </w:r>
    </w:p>
    <w:p w14:paraId="698E01B2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year2007           3.495e+03  1.058e+03   3.302 0.001110 ** </w:t>
      </w:r>
    </w:p>
    <w:p w14:paraId="07E3E7A1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year2008           1.721e+03  1.096e+03   1.570 0.117741    </w:t>
      </w:r>
    </w:p>
    <w:p w14:paraId="4D39B66C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year2009           1.404e+03  1.459e+03   0.962 0.337129    </w:t>
      </w:r>
    </w:p>
    <w:p w14:paraId="3A182A25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year2010           3.606e+03  1.100e+03   3.280 0.001200 ** </w:t>
      </w:r>
    </w:p>
    <w:p w14:paraId="4C15B045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year2011           4.728e+03  1.143e+03   4.137 4.92e-05 ***</w:t>
      </w:r>
    </w:p>
    <w:p w14:paraId="7718374E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conditionfair     -4.496e+03  3.332e+03  -1.349 0.178530    </w:t>
      </w:r>
    </w:p>
    <w:p w14:paraId="770EAF48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conditiongood     -3.545e+02  6.865e+02  -0.516 0.606042    </w:t>
      </w:r>
    </w:p>
    <w:p w14:paraId="0967586B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conditionlike new  3.068e+03  1.068e+03   2.873 0.004449 ** </w:t>
      </w:r>
    </w:p>
    <w:p w14:paraId="5CB7ACB4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>paint_colorblue   -4.812e+03  1.340e+03  -3.590 0.000403 ***</w:t>
      </w:r>
    </w:p>
    <w:p w14:paraId="0D695933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paint_colorbrown  -2.768e+03  1.497e+03  -1.849 0.065682 .  </w:t>
      </w:r>
    </w:p>
    <w:p w14:paraId="1D8FAAE8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paint_colorcustom  2.722e+02  1.243e+03   0.219 0.826876    </w:t>
      </w:r>
    </w:p>
    <w:p w14:paraId="2B9C54A8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paint_colorgrey   -1.965e+03  1.388e+03  -1.416 0.158084    </w:t>
      </w:r>
    </w:p>
    <w:p w14:paraId="27688AB9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paint_colorpurple -3.491e+03  3.396e+03  -1.028 0.305032    </w:t>
      </w:r>
    </w:p>
    <w:p w14:paraId="709E9EF1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paint_colorred    -3.103e+03  1.110e+03  -2.794 0.005638 ** </w:t>
      </w:r>
    </w:p>
    <w:p w14:paraId="10446530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>paint_colorsilver -4.268e+03  8.893e+02  -4.799 2.86e-06 ***</w:t>
      </w:r>
    </w:p>
    <w:p w14:paraId="2AEA89A0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paint_colorwhite  -6.460e+02  9.092e+02  -0.711 0.478057    </w:t>
      </w:r>
    </w:p>
    <w:p w14:paraId="02AE98E5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>---</w:t>
      </w:r>
    </w:p>
    <w:p w14:paraId="7F2C2D87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>Signif. codes:  0 ‘***’ 0.001 ‘**’ 0.01 ‘*’ 0.05 ‘.’ 0.1 ‘ ’ 1</w:t>
      </w:r>
    </w:p>
    <w:p w14:paraId="5CDB97EB" w14:textId="77777777" w:rsidR="00561F03" w:rsidRPr="00561F03" w:rsidRDefault="00561F03" w:rsidP="00561F03">
      <w:pPr>
        <w:rPr>
          <w:b/>
          <w:bCs/>
          <w:lang w:val="it-IT"/>
        </w:rPr>
      </w:pPr>
    </w:p>
    <w:p w14:paraId="6F5FF74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 standard error: 4613 on 232 degrees of freedom</w:t>
      </w:r>
    </w:p>
    <w:p w14:paraId="4F9F122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Multiple R-squared:  0.2689,</w:t>
      </w:r>
      <w:r w:rsidRPr="00561F03">
        <w:rPr>
          <w:b/>
          <w:bCs/>
        </w:rPr>
        <w:tab/>
        <w:t xml:space="preserve">Adjusted R-squared:  0.2154 </w:t>
      </w:r>
    </w:p>
    <w:p w14:paraId="2488193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F-statistic: 5.021 on 17 and 232 DF,  p-value: 2.981e-09</w:t>
      </w:r>
    </w:p>
    <w:p w14:paraId="143D2669" w14:textId="77777777" w:rsidR="00561F03" w:rsidRPr="00561F03" w:rsidRDefault="00561F03" w:rsidP="00561F03">
      <w:pPr>
        <w:rPr>
          <w:b/>
          <w:bCs/>
        </w:rPr>
      </w:pPr>
    </w:p>
    <w:p w14:paraId="08F7372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0F0C998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cars9.out = lm(price ~ odometer + year + condition, data = cars)</w:t>
      </w:r>
    </w:p>
    <w:p w14:paraId="716BBF1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summary(cars9.out)</w:t>
      </w:r>
    </w:p>
    <w:p w14:paraId="4D8FB644" w14:textId="77777777" w:rsidR="00561F03" w:rsidRPr="00561F03" w:rsidRDefault="00561F03" w:rsidP="00561F03">
      <w:pPr>
        <w:rPr>
          <w:b/>
          <w:bCs/>
        </w:rPr>
      </w:pPr>
    </w:p>
    <w:p w14:paraId="1D503CE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Call:</w:t>
      </w:r>
    </w:p>
    <w:p w14:paraId="2A3E0AF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lm(formula = price ~ odometer + year + condition, data = cars)</w:t>
      </w:r>
    </w:p>
    <w:p w14:paraId="29388346" w14:textId="77777777" w:rsidR="00561F03" w:rsidRPr="00561F03" w:rsidRDefault="00561F03" w:rsidP="00561F03">
      <w:pPr>
        <w:rPr>
          <w:b/>
          <w:bCs/>
        </w:rPr>
      </w:pPr>
    </w:p>
    <w:p w14:paraId="7810D57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lastRenderedPageBreak/>
        <w:t>Residuals:</w:t>
      </w:r>
    </w:p>
    <w:p w14:paraId="38DA298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Min     1Q Median     3Q    Max </w:t>
      </w:r>
    </w:p>
    <w:p w14:paraId="2478A85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-10094  -3155  -1492   3685  24888 </w:t>
      </w:r>
    </w:p>
    <w:p w14:paraId="43DDF7B4" w14:textId="77777777" w:rsidR="00561F03" w:rsidRPr="00561F03" w:rsidRDefault="00561F03" w:rsidP="00561F03">
      <w:pPr>
        <w:rPr>
          <w:b/>
          <w:bCs/>
        </w:rPr>
      </w:pPr>
    </w:p>
    <w:p w14:paraId="35748AC9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Coefficients:</w:t>
      </w:r>
    </w:p>
    <w:p w14:paraId="52FD050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                Estimate Std. Error t value Pr(&gt;|t|)    </w:t>
      </w:r>
    </w:p>
    <w:p w14:paraId="4FB7C13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(Intercept)        9.740e+03  1.313e+03   7.416 2.07e-12 ***</w:t>
      </w:r>
    </w:p>
    <w:p w14:paraId="577CB16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odometer          -1.594e-02  8.516e-03  -1.871 0.062514 .  </w:t>
      </w:r>
    </w:p>
    <w:p w14:paraId="65AF76E4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year2007           3.638e+03  1.086e+03   3.349 0.000942 ***</w:t>
      </w:r>
    </w:p>
    <w:p w14:paraId="1770EFE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year2008           1.891e+03  1.129e+03   1.674 0.095351 .  </w:t>
      </w:r>
    </w:p>
    <w:p w14:paraId="62B154E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year2009           1.356e+03  1.523e+03   0.890 0.374250    </w:t>
      </w:r>
    </w:p>
    <w:p w14:paraId="4812FAC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year2010           4.000e+03  1.139e+03   3.512 0.000531 ***</w:t>
      </w:r>
    </w:p>
    <w:p w14:paraId="1B2BB4D5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year2011           4.623e+03  1.165e+03   3.968 9.56e-05 ***</w:t>
      </w:r>
    </w:p>
    <w:p w14:paraId="76C5119D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conditionfair     -2.976e+03  3.521e+03  -0.845 0.398920    </w:t>
      </w:r>
    </w:p>
    <w:p w14:paraId="0141A3C2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conditiongood     -1.072e+02  7.188e+02  -0.149 0.881570    </w:t>
      </w:r>
    </w:p>
    <w:p w14:paraId="4E33F65C" w14:textId="77777777" w:rsidR="00561F03" w:rsidRPr="00561F03" w:rsidRDefault="00561F03" w:rsidP="00561F03">
      <w:pPr>
        <w:rPr>
          <w:b/>
          <w:bCs/>
          <w:lang w:val="it-IT"/>
        </w:rPr>
      </w:pPr>
      <w:r w:rsidRPr="00561F03">
        <w:rPr>
          <w:b/>
          <w:bCs/>
          <w:lang w:val="it-IT"/>
        </w:rPr>
        <w:t xml:space="preserve">conditionlike new  2.446e+03  1.113e+03   2.198 0.028907 *  </w:t>
      </w:r>
    </w:p>
    <w:p w14:paraId="3A7EF9B2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---</w:t>
      </w:r>
    </w:p>
    <w:p w14:paraId="343DF18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  <w:lang w:val="fr-FR"/>
        </w:rPr>
        <w:t xml:space="preserve">Signif. codes:  0 ‘***’ 0.001 ‘**’ 0.01 ‘*’ 0.05 ‘.’ </w:t>
      </w:r>
      <w:r w:rsidRPr="00561F03">
        <w:rPr>
          <w:b/>
          <w:bCs/>
        </w:rPr>
        <w:t>0.1 ‘ ’ 1</w:t>
      </w:r>
    </w:p>
    <w:p w14:paraId="476806BC" w14:textId="77777777" w:rsidR="00561F03" w:rsidRPr="00561F03" w:rsidRDefault="00561F03" w:rsidP="00561F03">
      <w:pPr>
        <w:rPr>
          <w:b/>
          <w:bCs/>
        </w:rPr>
      </w:pPr>
    </w:p>
    <w:p w14:paraId="7CD73EB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 standard error: 4902 on 240 degrees of freedom</w:t>
      </w:r>
    </w:p>
    <w:p w14:paraId="688D422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Multiple R-squared:  0.1462,</w:t>
      </w:r>
      <w:r w:rsidRPr="00561F03">
        <w:rPr>
          <w:b/>
          <w:bCs/>
        </w:rPr>
        <w:tab/>
        <w:t xml:space="preserve">Adjusted R-squared:  0.1142 </w:t>
      </w:r>
    </w:p>
    <w:p w14:paraId="0E2FA604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F-statistic: 4.567 on 9 and 240 DF,  p-value: 1.425e-05</w:t>
      </w:r>
    </w:p>
    <w:p w14:paraId="5500A4BE" w14:textId="77777777" w:rsidR="00561F03" w:rsidRPr="00561F03" w:rsidRDefault="00561F03" w:rsidP="00561F03">
      <w:pPr>
        <w:rPr>
          <w:b/>
          <w:bCs/>
        </w:rPr>
      </w:pPr>
    </w:p>
    <w:p w14:paraId="14BCFD3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314A176B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cars2.out=lm(price ~ odometer + year + I(odometer^2)</w:t>
      </w:r>
    </w:p>
    <w:p w14:paraId="02713CD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+                ,data=cars)</w:t>
      </w:r>
    </w:p>
    <w:p w14:paraId="4D36C25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summary(cars2.out)</w:t>
      </w:r>
    </w:p>
    <w:p w14:paraId="48CA6816" w14:textId="77777777" w:rsidR="00561F03" w:rsidRPr="00561F03" w:rsidRDefault="00561F03" w:rsidP="00561F03">
      <w:pPr>
        <w:rPr>
          <w:b/>
          <w:bCs/>
        </w:rPr>
      </w:pPr>
    </w:p>
    <w:p w14:paraId="1807F4B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Call:</w:t>
      </w:r>
    </w:p>
    <w:p w14:paraId="04444A2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lm(formula = price ~ odometer + year + I(odometer^2), data = cars)</w:t>
      </w:r>
    </w:p>
    <w:p w14:paraId="4ADD980E" w14:textId="77777777" w:rsidR="00561F03" w:rsidRPr="00561F03" w:rsidRDefault="00561F03" w:rsidP="00561F03">
      <w:pPr>
        <w:rPr>
          <w:b/>
          <w:bCs/>
        </w:rPr>
      </w:pPr>
    </w:p>
    <w:p w14:paraId="321F1B6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Residuals:</w:t>
      </w:r>
    </w:p>
    <w:p w14:paraId="6E6B928A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Min     1Q Median     3Q    Max </w:t>
      </w:r>
    </w:p>
    <w:p w14:paraId="2FE19A9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-10410  -3486  -1450   3585  26788 </w:t>
      </w:r>
    </w:p>
    <w:p w14:paraId="7CF46067" w14:textId="77777777" w:rsidR="00561F03" w:rsidRPr="00561F03" w:rsidRDefault="00561F03" w:rsidP="00561F03">
      <w:pPr>
        <w:rPr>
          <w:b/>
          <w:bCs/>
        </w:rPr>
      </w:pPr>
    </w:p>
    <w:p w14:paraId="46234F8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Coefficients:</w:t>
      </w:r>
    </w:p>
    <w:p w14:paraId="53AF78B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            Estimate Std. Error t value Pr(&gt;|t|)    </w:t>
      </w:r>
    </w:p>
    <w:p w14:paraId="0DB6C99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(Intercept)    9.192e+03  2.364e+03   3.889 0.000130 ***</w:t>
      </w:r>
    </w:p>
    <w:p w14:paraId="385F85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odometer      -3.484e-03  3.551e-02  -0.098 0.921925    </w:t>
      </w:r>
    </w:p>
    <w:p w14:paraId="4389118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year2007       3.659e+03  1.093e+03   3.348 0.000945 ***</w:t>
      </w:r>
    </w:p>
    <w:p w14:paraId="7C72DB0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year2008       2.007e+03  1.136e+03   1.767 0.078420 .  </w:t>
      </w:r>
    </w:p>
    <w:p w14:paraId="5D49C46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year2009       1.489e+03  1.534e+03   0.971 0.332738    </w:t>
      </w:r>
    </w:p>
    <w:p w14:paraId="720199F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year2010       4.205e+03  1.144e+03   3.675 0.000292 ***</w:t>
      </w:r>
    </w:p>
    <w:p w14:paraId="427D333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year2011       5.061e+03  1.165e+03   4.346 2.04e-05 ***</w:t>
      </w:r>
    </w:p>
    <w:p w14:paraId="5822705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 xml:space="preserve">I(odometer^2) -5.872e-08  1.396e-07  -0.421 0.674438    </w:t>
      </w:r>
    </w:p>
    <w:p w14:paraId="3C3D8025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---</w:t>
      </w:r>
    </w:p>
    <w:p w14:paraId="1E69D58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  <w:lang w:val="fr-FR"/>
        </w:rPr>
        <w:t xml:space="preserve">Signif. codes:  0 ‘***’ 0.001 ‘**’ 0.01 ‘*’ 0.05 ‘.’ </w:t>
      </w:r>
      <w:r w:rsidRPr="00561F03">
        <w:rPr>
          <w:b/>
          <w:bCs/>
        </w:rPr>
        <w:t>0.1 ‘ ’ 1</w:t>
      </w:r>
    </w:p>
    <w:p w14:paraId="5D3227FC" w14:textId="77777777" w:rsidR="00561F03" w:rsidRPr="00561F03" w:rsidRDefault="00561F03" w:rsidP="00561F03">
      <w:pPr>
        <w:rPr>
          <w:b/>
          <w:bCs/>
        </w:rPr>
      </w:pPr>
    </w:p>
    <w:p w14:paraId="6834DD5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 standard error: 4939 on 242 degrees of freedom</w:t>
      </w:r>
    </w:p>
    <w:p w14:paraId="4F1D2B6D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Multiple R-squared:  0.126,</w:t>
      </w:r>
      <w:r w:rsidRPr="00561F03">
        <w:rPr>
          <w:b/>
          <w:bCs/>
        </w:rPr>
        <w:tab/>
        <w:t xml:space="preserve">Adjusted R-squared:  0.1007 </w:t>
      </w:r>
    </w:p>
    <w:p w14:paraId="2D17CAF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F-statistic: 4.982 on 7 and 242 DF,  p-value: 2.749e-05</w:t>
      </w:r>
    </w:p>
    <w:p w14:paraId="04D33650" w14:textId="77777777" w:rsidR="00561F03" w:rsidRPr="00561F03" w:rsidRDefault="00561F03" w:rsidP="00561F03">
      <w:pPr>
        <w:rPr>
          <w:b/>
          <w:bCs/>
        </w:rPr>
      </w:pPr>
    </w:p>
    <w:p w14:paraId="35D74BD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1F855A76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cars3.out=lm(price ~ odometer + year +I(year^2),data=cars)</w:t>
      </w:r>
    </w:p>
    <w:p w14:paraId="59EC3529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Error in year^2 : non-numeric argument to binary operator</w:t>
      </w:r>
    </w:p>
    <w:p w14:paraId="55C04CF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summary(cars3.out)</w:t>
      </w:r>
    </w:p>
    <w:p w14:paraId="4D56AA14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Error in summary(cars3.out) : object 'cars3.out' not found</w:t>
      </w:r>
    </w:p>
    <w:p w14:paraId="10C79A2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5470CE29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# What about an interaction?</w:t>
      </w:r>
    </w:p>
    <w:p w14:paraId="06A1E38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cars4.out=lm(price~odometer  + year + I(odometer^2)+</w:t>
      </w:r>
    </w:p>
    <w:p w14:paraId="0BA1487F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+                odometer:cylinders,data=cars)</w:t>
      </w:r>
    </w:p>
    <w:p w14:paraId="4566DCF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summary(cars4.out)</w:t>
      </w:r>
    </w:p>
    <w:p w14:paraId="1636FB38" w14:textId="77777777" w:rsidR="00561F03" w:rsidRPr="00561F03" w:rsidRDefault="00561F03" w:rsidP="00561F03">
      <w:pPr>
        <w:rPr>
          <w:b/>
          <w:bCs/>
        </w:rPr>
      </w:pPr>
    </w:p>
    <w:p w14:paraId="56505BE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Call:</w:t>
      </w:r>
    </w:p>
    <w:p w14:paraId="63E1739E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lm(formula = price ~ odometer + year + I(odometer^2) + odometer:cylinders, </w:t>
      </w:r>
    </w:p>
    <w:p w14:paraId="5B1D6D08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data = cars)</w:t>
      </w:r>
    </w:p>
    <w:p w14:paraId="12ECB6AF" w14:textId="77777777" w:rsidR="00561F03" w:rsidRPr="00561F03" w:rsidRDefault="00561F03" w:rsidP="00561F03">
      <w:pPr>
        <w:rPr>
          <w:b/>
          <w:bCs/>
        </w:rPr>
      </w:pPr>
    </w:p>
    <w:p w14:paraId="1E2904D5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Residuals:</w:t>
      </w:r>
    </w:p>
    <w:p w14:paraId="26AB2E2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Min      1Q  Median      3Q     Max </w:t>
      </w:r>
    </w:p>
    <w:p w14:paraId="10157E29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-9951.4 -2428.9   258.8  2057.2 23917.5 </w:t>
      </w:r>
    </w:p>
    <w:p w14:paraId="23959A07" w14:textId="77777777" w:rsidR="00561F03" w:rsidRPr="00561F03" w:rsidRDefault="00561F03" w:rsidP="00561F03">
      <w:pPr>
        <w:rPr>
          <w:b/>
          <w:bCs/>
          <w:lang w:val="fr-FR"/>
        </w:rPr>
      </w:pPr>
    </w:p>
    <w:p w14:paraId="3D42BBAF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Coefficients:</w:t>
      </w:r>
    </w:p>
    <w:p w14:paraId="44270ACE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                     Estimate Std. Error t value Pr(&gt;|t|)    </w:t>
      </w:r>
    </w:p>
    <w:p w14:paraId="28D65FB2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(Intercept)         8.903e+03  2.049e+03   4.344 2.06e-05 ***</w:t>
      </w:r>
    </w:p>
    <w:p w14:paraId="432207DB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odometer           -1.624e-01  3.550e-02  -4.576 7.61e-06 ***</w:t>
      </w:r>
    </w:p>
    <w:p w14:paraId="0B942E62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year2007            3.507e+03  9.479e+02   3.700 0.000267 ***</w:t>
      </w:r>
    </w:p>
    <w:p w14:paraId="4EC42690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year2008            2.571e+03  9.865e+02   2.606 0.009723 ** </w:t>
      </w:r>
    </w:p>
    <w:p w14:paraId="56084EA8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year2009            4.148e+03  1.362e+03   3.045 0.002584 ** </w:t>
      </w:r>
    </w:p>
    <w:p w14:paraId="17BE75E6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year2010            5.685e+03  1.005e+03   5.654 4.41e-08 ***</w:t>
      </w:r>
    </w:p>
    <w:p w14:paraId="00BDBD7E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year2011            6.731e+03  1.027e+03   6.557 3.32e-10 ***</w:t>
      </w:r>
    </w:p>
    <w:p w14:paraId="0A1B4273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 xml:space="preserve">I(odometer^2)      -8.792e-08  1.211e-07  -0.726 0.468515    </w:t>
      </w:r>
    </w:p>
    <w:p w14:paraId="52D0E7AE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odometer:cylinders  2.193e-02  2.437e-03   8.998  &lt; 2e-16 ***</w:t>
      </w:r>
    </w:p>
    <w:p w14:paraId="3354E281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---</w:t>
      </w:r>
    </w:p>
    <w:p w14:paraId="5A823A64" w14:textId="77777777" w:rsidR="00561F03" w:rsidRPr="00561F03" w:rsidRDefault="00561F03" w:rsidP="00561F03">
      <w:pPr>
        <w:rPr>
          <w:b/>
          <w:bCs/>
          <w:lang w:val="fr-FR"/>
        </w:rPr>
      </w:pPr>
      <w:r w:rsidRPr="00561F03">
        <w:rPr>
          <w:b/>
          <w:bCs/>
          <w:lang w:val="fr-FR"/>
        </w:rPr>
        <w:t>Signif. codes:  0 ‘***’ 0.001 ‘**’ 0.01 ‘*’ 0.05 ‘.’ 0.1 ‘ ’ 1</w:t>
      </w:r>
    </w:p>
    <w:p w14:paraId="5106EBC3" w14:textId="77777777" w:rsidR="00561F03" w:rsidRPr="00561F03" w:rsidRDefault="00561F03" w:rsidP="00561F03">
      <w:pPr>
        <w:rPr>
          <w:b/>
          <w:bCs/>
          <w:lang w:val="fr-FR"/>
        </w:rPr>
      </w:pPr>
    </w:p>
    <w:p w14:paraId="118F8517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 standard error: 4282 on 241 degrees of freedom</w:t>
      </w:r>
    </w:p>
    <w:p w14:paraId="49F1706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Multiple R-squared:  0.3457,</w:t>
      </w:r>
      <w:r w:rsidRPr="00561F03">
        <w:rPr>
          <w:b/>
          <w:bCs/>
        </w:rPr>
        <w:tab/>
        <w:t xml:space="preserve">Adjusted R-squared:  0.324 </w:t>
      </w:r>
    </w:p>
    <w:p w14:paraId="4E71662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F-statistic: 15.92 on 8 and 241 DF,  p-value: &lt; 2.2e-16</w:t>
      </w:r>
    </w:p>
    <w:p w14:paraId="6F698883" w14:textId="77777777" w:rsidR="00561F03" w:rsidRPr="00561F03" w:rsidRDefault="00561F03" w:rsidP="00561F03">
      <w:pPr>
        <w:rPr>
          <w:b/>
          <w:bCs/>
        </w:rPr>
      </w:pPr>
    </w:p>
    <w:p w14:paraId="3EA7045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&gt; </w:t>
      </w:r>
    </w:p>
    <w:p w14:paraId="285DAC03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cars5.out=lm(price~odometer + year + cylinders, family = 'binomial')</w:t>
      </w:r>
    </w:p>
    <w:p w14:paraId="2C9CA9F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Error in eval(predvars, data, env) : object 'price' not found</w:t>
      </w:r>
    </w:p>
    <w:p w14:paraId="1131F98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&gt; summary(cars4.out)</w:t>
      </w:r>
    </w:p>
    <w:p w14:paraId="453F30E6" w14:textId="77777777" w:rsidR="00561F03" w:rsidRPr="00561F03" w:rsidRDefault="00561F03" w:rsidP="00561F03">
      <w:pPr>
        <w:rPr>
          <w:b/>
          <w:bCs/>
        </w:rPr>
      </w:pPr>
    </w:p>
    <w:p w14:paraId="2443B482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Call:</w:t>
      </w:r>
    </w:p>
    <w:p w14:paraId="5470A79B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lm(formula = price ~ odometer + year + I(odometer^2) + odometer:cylinders, </w:t>
      </w:r>
    </w:p>
    <w:p w14:paraId="00DAD0FC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data = cars)</w:t>
      </w:r>
    </w:p>
    <w:p w14:paraId="659007B2" w14:textId="77777777" w:rsidR="00561F03" w:rsidRPr="00561F03" w:rsidRDefault="00561F03" w:rsidP="00561F03">
      <w:pPr>
        <w:rPr>
          <w:b/>
          <w:bCs/>
        </w:rPr>
      </w:pPr>
    </w:p>
    <w:p w14:paraId="618421B0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>Residuals:</w:t>
      </w:r>
    </w:p>
    <w:p w14:paraId="250D4311" w14:textId="77777777" w:rsidR="00561F03" w:rsidRPr="00561F03" w:rsidRDefault="00561F03" w:rsidP="00561F03">
      <w:pPr>
        <w:rPr>
          <w:b/>
          <w:bCs/>
        </w:rPr>
      </w:pPr>
      <w:r w:rsidRPr="00561F03">
        <w:rPr>
          <w:b/>
          <w:bCs/>
        </w:rPr>
        <w:t xml:space="preserve">    Min      1Q  Median      3Q     Max </w:t>
      </w:r>
    </w:p>
    <w:p w14:paraId="08D2ACC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-9951.4 -2428.9   258.8  2057.2 23917.5 </w:t>
      </w:r>
    </w:p>
    <w:p w14:paraId="153A5031" w14:textId="77777777" w:rsidR="00561F03" w:rsidRPr="00561F03" w:rsidRDefault="00561F03" w:rsidP="00561F03">
      <w:pPr>
        <w:rPr>
          <w:b/>
          <w:bCs/>
          <w:lang w:val="pt-BR"/>
        </w:rPr>
      </w:pPr>
    </w:p>
    <w:p w14:paraId="792326B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Coefficients:</w:t>
      </w:r>
    </w:p>
    <w:p w14:paraId="549210A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                 Estimate Std. Error t value Pr(&gt;|t|)    </w:t>
      </w:r>
    </w:p>
    <w:p w14:paraId="0296ABF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(Intercept)         8.903e+03  2.049e+03   4.344 2.06e-05 ***</w:t>
      </w:r>
    </w:p>
    <w:p w14:paraId="69500AE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odometer           -1.624e-01  3.550e-02  -4.576 7.61e-06 ***</w:t>
      </w:r>
    </w:p>
    <w:p w14:paraId="3EBE460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year2007            3.507e+03  9.479e+02   3.700 0.000267 ***</w:t>
      </w:r>
    </w:p>
    <w:p w14:paraId="2490BD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year2008            2.571e+03  9.865e+02   2.606 0.009723 ** </w:t>
      </w:r>
    </w:p>
    <w:p w14:paraId="5FC7897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year2009            4.148e+03  1.362e+03   3.045 0.002584 ** </w:t>
      </w:r>
    </w:p>
    <w:p w14:paraId="04F1EBC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year2010            5.685e+03  1.005e+03   5.654 4.41e-08 ***</w:t>
      </w:r>
    </w:p>
    <w:p w14:paraId="4FF0198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year2011            6.731e+03  1.027e+03   6.557 3.32e-10 ***</w:t>
      </w:r>
    </w:p>
    <w:p w14:paraId="4910F6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I(odometer^2)      -8.792e-08  1.211e-07  -0.726 0.468515    </w:t>
      </w:r>
    </w:p>
    <w:p w14:paraId="2AC533F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odometer:cylinders  2.193e-02  2.437e-03   8.998  &lt; 2e-16 ***</w:t>
      </w:r>
    </w:p>
    <w:p w14:paraId="6A67AF0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---</w:t>
      </w:r>
    </w:p>
    <w:p w14:paraId="26B3462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Signif. codes:  0 ‘***’ 0.001 ‘**’ 0.01 ‘*’ 0.05 ‘.’ 0.1 ‘ ’ 1</w:t>
      </w:r>
    </w:p>
    <w:p w14:paraId="469774D3" w14:textId="77777777" w:rsidR="00561F03" w:rsidRPr="00561F03" w:rsidRDefault="00561F03" w:rsidP="00561F03">
      <w:pPr>
        <w:rPr>
          <w:b/>
          <w:bCs/>
          <w:lang w:val="pt-BR"/>
        </w:rPr>
      </w:pPr>
    </w:p>
    <w:p w14:paraId="3B69AC0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Residual standard error: 4282 on 241 degrees of freedom</w:t>
      </w:r>
    </w:p>
    <w:p w14:paraId="5FF864A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Multiple R-squared:  0.3457,</w:t>
      </w:r>
      <w:r w:rsidRPr="00561F03">
        <w:rPr>
          <w:b/>
          <w:bCs/>
          <w:lang w:val="pt-BR"/>
        </w:rPr>
        <w:tab/>
        <w:t xml:space="preserve">Adjusted R-squared:  0.324 </w:t>
      </w:r>
    </w:p>
    <w:p w14:paraId="573B112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F-statistic: 15.92 on 8 and 241 DF,  p-value: &lt; 2.2e-16</w:t>
      </w:r>
    </w:p>
    <w:p w14:paraId="100E9409" w14:textId="77777777" w:rsidR="00561F03" w:rsidRPr="00561F03" w:rsidRDefault="00561F03" w:rsidP="00561F03">
      <w:pPr>
        <w:rPr>
          <w:b/>
          <w:bCs/>
          <w:lang w:val="pt-BR"/>
        </w:rPr>
      </w:pPr>
    </w:p>
    <w:p w14:paraId="1A51E8F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536277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cars6.out=lm(price~ odometer + odometer1 + year,data=cars)</w:t>
      </w:r>
    </w:p>
    <w:p w14:paraId="0387108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summary(cars6.out)</w:t>
      </w:r>
    </w:p>
    <w:p w14:paraId="6F91B8D2" w14:textId="77777777" w:rsidR="00561F03" w:rsidRPr="00561F03" w:rsidRDefault="00561F03" w:rsidP="00561F03">
      <w:pPr>
        <w:rPr>
          <w:b/>
          <w:bCs/>
          <w:lang w:val="pt-BR"/>
        </w:rPr>
      </w:pPr>
    </w:p>
    <w:p w14:paraId="446C4FD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Call:</w:t>
      </w:r>
    </w:p>
    <w:p w14:paraId="0A3EE4C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lm(formula = price ~ odometer + odometer1 + year, data = cars)</w:t>
      </w:r>
    </w:p>
    <w:p w14:paraId="29DACC88" w14:textId="77777777" w:rsidR="00561F03" w:rsidRPr="00561F03" w:rsidRDefault="00561F03" w:rsidP="00561F03">
      <w:pPr>
        <w:rPr>
          <w:b/>
          <w:bCs/>
          <w:lang w:val="pt-BR"/>
        </w:rPr>
      </w:pPr>
    </w:p>
    <w:p w14:paraId="49E5400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Residuals:</w:t>
      </w:r>
    </w:p>
    <w:p w14:paraId="7AD5C5A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Min     1Q Median     3Q    Max </w:t>
      </w:r>
    </w:p>
    <w:p w14:paraId="760C563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-10410  -3486  -1450   3585  26788 </w:t>
      </w:r>
    </w:p>
    <w:p w14:paraId="5255090C" w14:textId="77777777" w:rsidR="00561F03" w:rsidRPr="00561F03" w:rsidRDefault="00561F03" w:rsidP="00561F03">
      <w:pPr>
        <w:rPr>
          <w:b/>
          <w:bCs/>
          <w:lang w:val="pt-BR"/>
        </w:rPr>
      </w:pPr>
    </w:p>
    <w:p w14:paraId="2348F5B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Coefficients:</w:t>
      </w:r>
    </w:p>
    <w:p w14:paraId="4106431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 xml:space="preserve">              Estimate Std. Error t value Pr(&gt;|t|)    </w:t>
      </w:r>
    </w:p>
    <w:p w14:paraId="2848C79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(Intercept)  9.192e+03  2.364e+03   3.889 0.000130 ***</w:t>
      </w:r>
    </w:p>
    <w:p w14:paraId="0B1E87F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odometer    -3.484e-03  3.551e-02  -0.098 0.921925    </w:t>
      </w:r>
    </w:p>
    <w:p w14:paraId="2D539FF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odometer1   -5.872e-08  1.396e-07  -0.421 0.674438    </w:t>
      </w:r>
    </w:p>
    <w:p w14:paraId="7C2DBE1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year2007     3.659e+03  1.093e+03   3.348 0.000945 ***</w:t>
      </w:r>
    </w:p>
    <w:p w14:paraId="01E385D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year2008     2.007e+03  1.136e+03   1.767 0.078420 .  </w:t>
      </w:r>
    </w:p>
    <w:p w14:paraId="1092C6E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year2009     1.489e+03  1.534e+03   0.971 0.332738    </w:t>
      </w:r>
    </w:p>
    <w:p w14:paraId="69E5431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year2010     4.205e+03  1.144e+03   3.675 0.000292 ***</w:t>
      </w:r>
    </w:p>
    <w:p w14:paraId="1B4AC80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year2011     5.061e+03  1.165e+03   4.346 2.04e-05 ***</w:t>
      </w:r>
    </w:p>
    <w:p w14:paraId="1EE8A11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---</w:t>
      </w:r>
    </w:p>
    <w:p w14:paraId="5D79B6F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Signif. codes:  0 ‘***’ 0.001 ‘**’ 0.01 ‘*’ 0.05 ‘.’ 0.1 ‘ ’ 1</w:t>
      </w:r>
    </w:p>
    <w:p w14:paraId="216C1A7D" w14:textId="77777777" w:rsidR="00561F03" w:rsidRPr="00561F03" w:rsidRDefault="00561F03" w:rsidP="00561F03">
      <w:pPr>
        <w:rPr>
          <w:b/>
          <w:bCs/>
          <w:lang w:val="pt-BR"/>
        </w:rPr>
      </w:pPr>
    </w:p>
    <w:p w14:paraId="4B40E63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Residual standard error: 4939 on 242 degrees of freedom</w:t>
      </w:r>
    </w:p>
    <w:p w14:paraId="13CC4CF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Multiple R-squared:  0.126,</w:t>
      </w:r>
      <w:r w:rsidRPr="00561F03">
        <w:rPr>
          <w:b/>
          <w:bCs/>
          <w:lang w:val="pt-BR"/>
        </w:rPr>
        <w:tab/>
        <w:t xml:space="preserve">Adjusted R-squared:  0.1007 </w:t>
      </w:r>
    </w:p>
    <w:p w14:paraId="1FB1145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F-statistic: 4.982 on 7 and 242 DF,  p-value: 2.749e-05</w:t>
      </w:r>
    </w:p>
    <w:p w14:paraId="6766366E" w14:textId="77777777" w:rsidR="00561F03" w:rsidRPr="00561F03" w:rsidRDefault="00561F03" w:rsidP="00561F03">
      <w:pPr>
        <w:rPr>
          <w:b/>
          <w:bCs/>
          <w:lang w:val="pt-BR"/>
        </w:rPr>
      </w:pPr>
    </w:p>
    <w:p w14:paraId="5742F83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F39698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glm.fit &lt;- glm(price ~ odometer , data = cars, family = binomial)</w:t>
      </w:r>
    </w:p>
    <w:p w14:paraId="1891B96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Error in eval(family$initialize) : y values must be 0 &lt;= y &lt;= 1</w:t>
      </w:r>
    </w:p>
    <w:p w14:paraId="2981A29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#looks like car.out is the best model</w:t>
      </w:r>
    </w:p>
    <w:p w14:paraId="6D4676D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349A14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7ABCB07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3CA2A8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6DCF704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A14880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10B33BC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#2.) Report the beta coefficients and associated p values and beta coefficient</w:t>
      </w:r>
    </w:p>
    <w:p w14:paraId="4709F75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#confidence intervals from your model.</w:t>
      </w:r>
    </w:p>
    <w:p w14:paraId="6462DCE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summary(cars.out)</w:t>
      </w:r>
    </w:p>
    <w:p w14:paraId="3FC2A13A" w14:textId="77777777" w:rsidR="00561F03" w:rsidRPr="00561F03" w:rsidRDefault="00561F03" w:rsidP="00561F03">
      <w:pPr>
        <w:rPr>
          <w:b/>
          <w:bCs/>
          <w:lang w:val="pt-BR"/>
        </w:rPr>
      </w:pPr>
    </w:p>
    <w:p w14:paraId="28B0173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Call:</w:t>
      </w:r>
    </w:p>
    <w:p w14:paraId="0676ACF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lm(formula = price ~ odometer + year + condition + paint_color, </w:t>
      </w:r>
    </w:p>
    <w:p w14:paraId="11D5298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data = cars)</w:t>
      </w:r>
    </w:p>
    <w:p w14:paraId="39A65484" w14:textId="77777777" w:rsidR="00561F03" w:rsidRPr="00561F03" w:rsidRDefault="00561F03" w:rsidP="00561F03">
      <w:pPr>
        <w:rPr>
          <w:b/>
          <w:bCs/>
          <w:lang w:val="pt-BR"/>
        </w:rPr>
      </w:pPr>
    </w:p>
    <w:p w14:paraId="3D05223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Residuals:</w:t>
      </w:r>
    </w:p>
    <w:p w14:paraId="08FDB4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 Min       1Q   Median       3Q      Max </w:t>
      </w:r>
    </w:p>
    <w:p w14:paraId="08073D8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-10053.2  -2862.0   -626.2   2171.4  24195.3 </w:t>
      </w:r>
    </w:p>
    <w:p w14:paraId="18CF86D6" w14:textId="77777777" w:rsidR="00561F03" w:rsidRPr="00561F03" w:rsidRDefault="00561F03" w:rsidP="00561F03">
      <w:pPr>
        <w:rPr>
          <w:b/>
          <w:bCs/>
          <w:lang w:val="pt-BR"/>
        </w:rPr>
      </w:pPr>
    </w:p>
    <w:p w14:paraId="6C7474B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Coefficients:</w:t>
      </w:r>
    </w:p>
    <w:p w14:paraId="4AAE7A6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                Estimate Std. Error t value Pr(&gt;|t|)    </w:t>
      </w:r>
    </w:p>
    <w:p w14:paraId="229BA1C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(Intercept)        1.150e+04  1.418e+03   8.114 2.86e-14 ***</w:t>
      </w:r>
    </w:p>
    <w:p w14:paraId="479B3F7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odometer          -1.444e-02  8.347e-03  -1.729 0.085074 .  </w:t>
      </w:r>
    </w:p>
    <w:p w14:paraId="29DF8E9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year2007           3.495e+03  1.058e+03   3.302 0.001110 ** </w:t>
      </w:r>
    </w:p>
    <w:p w14:paraId="006D9A6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year2008           1.721e+03  1.096e+03   1.570 0.117741    </w:t>
      </w:r>
    </w:p>
    <w:p w14:paraId="07C87A8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 xml:space="preserve">year2009           1.404e+03  1.459e+03   0.962 0.337129    </w:t>
      </w:r>
    </w:p>
    <w:p w14:paraId="3111F14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year2010           3.606e+03  1.100e+03   3.280 0.001200 ** </w:t>
      </w:r>
    </w:p>
    <w:p w14:paraId="1861FA6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year2011           4.728e+03  1.143e+03   4.137 4.92e-05 ***</w:t>
      </w:r>
    </w:p>
    <w:p w14:paraId="01D0668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conditionfair     -4.496e+03  3.332e+03  -1.349 0.178530    </w:t>
      </w:r>
    </w:p>
    <w:p w14:paraId="32F9F2B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conditiongood     -3.545e+02  6.865e+02  -0.516 0.606042    </w:t>
      </w:r>
    </w:p>
    <w:p w14:paraId="39E22CD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conditionlike new  3.068e+03  1.068e+03   2.873 0.004449 ** </w:t>
      </w:r>
    </w:p>
    <w:p w14:paraId="34E01E9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paint_colorblue   -4.812e+03  1.340e+03  -3.590 0.000403 ***</w:t>
      </w:r>
    </w:p>
    <w:p w14:paraId="1501A80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paint_colorbrown  -2.768e+03  1.497e+03  -1.849 0.065682 .  </w:t>
      </w:r>
    </w:p>
    <w:p w14:paraId="7B96BD1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paint_colorcustom  2.722e+02  1.243e+03   0.219 0.826876    </w:t>
      </w:r>
    </w:p>
    <w:p w14:paraId="60E2462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paint_colorgrey   -1.965e+03  1.388e+03  -1.416 0.158084    </w:t>
      </w:r>
    </w:p>
    <w:p w14:paraId="63A9EB4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paint_colorpurple -3.491e+03  3.396e+03  -1.028 0.305032    </w:t>
      </w:r>
    </w:p>
    <w:p w14:paraId="08B3197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paint_colorred    -3.103e+03  1.110e+03  -2.794 0.005638 ** </w:t>
      </w:r>
    </w:p>
    <w:p w14:paraId="59E3F56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paint_colorsilver -4.268e+03  8.893e+02  -4.799 2.86e-06 ***</w:t>
      </w:r>
    </w:p>
    <w:p w14:paraId="194ADCE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paint_colorwhite  -6.460e+02  9.092e+02  -0.711 0.478057    </w:t>
      </w:r>
    </w:p>
    <w:p w14:paraId="6808FA8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---</w:t>
      </w:r>
    </w:p>
    <w:p w14:paraId="3B8110B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Signif. codes:  0 ‘***’ 0.001 ‘**’ 0.01 ‘*’ 0.05 ‘.’ 0.1 ‘ ’ 1</w:t>
      </w:r>
    </w:p>
    <w:p w14:paraId="616B5BB4" w14:textId="77777777" w:rsidR="00561F03" w:rsidRPr="00561F03" w:rsidRDefault="00561F03" w:rsidP="00561F03">
      <w:pPr>
        <w:rPr>
          <w:b/>
          <w:bCs/>
          <w:lang w:val="pt-BR"/>
        </w:rPr>
      </w:pPr>
    </w:p>
    <w:p w14:paraId="6EA9E1B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Residual standard error: 4613 on 232 degrees of freedom</w:t>
      </w:r>
    </w:p>
    <w:p w14:paraId="0644A40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Multiple R-squared:  0.2689,</w:t>
      </w:r>
      <w:r w:rsidRPr="00561F03">
        <w:rPr>
          <w:b/>
          <w:bCs/>
          <w:lang w:val="pt-BR"/>
        </w:rPr>
        <w:tab/>
        <w:t xml:space="preserve">Adjusted R-squared:  0.2154 </w:t>
      </w:r>
    </w:p>
    <w:p w14:paraId="1254D70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F-statistic: 5.021 on 17 and 232 DF,  p-value: 2.981e-09</w:t>
      </w:r>
    </w:p>
    <w:p w14:paraId="5BCA6D34" w14:textId="77777777" w:rsidR="00561F03" w:rsidRPr="00561F03" w:rsidRDefault="00561F03" w:rsidP="00561F03">
      <w:pPr>
        <w:rPr>
          <w:b/>
          <w:bCs/>
          <w:lang w:val="pt-BR"/>
        </w:rPr>
      </w:pPr>
    </w:p>
    <w:p w14:paraId="7FCC442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confint(cars.out)</w:t>
      </w:r>
    </w:p>
    <w:p w14:paraId="5A60357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                      2.5 %        97.5 %</w:t>
      </w:r>
    </w:p>
    <w:p w14:paraId="37F0A64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(Intercept)        8.708985e+03  1.429506e+04</w:t>
      </w:r>
    </w:p>
    <w:p w14:paraId="262879B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odometer          -3.088214e-02  2.010708e-03</w:t>
      </w:r>
    </w:p>
    <w:p w14:paraId="79D14B1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year2007           1.410027e+03  5.580562e+03</w:t>
      </w:r>
    </w:p>
    <w:p w14:paraId="6D3AE91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year2008          -4.384413e+02  3.879850e+03</w:t>
      </w:r>
    </w:p>
    <w:p w14:paraId="080C8CC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year2009          -1.471606e+03  4.278945e+03</w:t>
      </w:r>
    </w:p>
    <w:p w14:paraId="64820A3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year2010           1.439733e+03  5.772879e+03</w:t>
      </w:r>
    </w:p>
    <w:p w14:paraId="6BCE718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year2011           2.476418e+03  6.979460e+03</w:t>
      </w:r>
    </w:p>
    <w:p w14:paraId="69E59BC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conditionfair     -1.106175e+04  2.068853e+03</w:t>
      </w:r>
    </w:p>
    <w:p w14:paraId="2895545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conditiongood     -1.707061e+03  9.980126e+02</w:t>
      </w:r>
    </w:p>
    <w:p w14:paraId="03D178E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conditionlike new  9.638009e+02  5.172806e+03</w:t>
      </w:r>
    </w:p>
    <w:p w14:paraId="161813F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paint_colorblue   -7.452757e+03 -2.171158e+03</w:t>
      </w:r>
    </w:p>
    <w:p w14:paraId="34C24FE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paint_colorbrown  -5.717349e+03  1.809846e+02</w:t>
      </w:r>
    </w:p>
    <w:p w14:paraId="1D80501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paint_colorcustom -2.177281e+03  2.721717e+03</w:t>
      </w:r>
    </w:p>
    <w:p w14:paraId="5E8CA5B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paint_colorgrey   -4.699111e+03  7.689443e+02</w:t>
      </w:r>
    </w:p>
    <w:p w14:paraId="54BF56B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paint_colorpurple -1.018294e+04  3.200254e+03</w:t>
      </w:r>
    </w:p>
    <w:p w14:paraId="4B6FA65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paint_colorred    -5.290423e+03 -9.149167e+02</w:t>
      </w:r>
    </w:p>
    <w:p w14:paraId="154E3AD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paint_colorsilver -6.019991e+03 -2.515623e+03</w:t>
      </w:r>
    </w:p>
    <w:p w14:paraId="75342A0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paint_colorwhite  -2.437307e+03  1.145236e+03</w:t>
      </w:r>
    </w:p>
    <w:p w14:paraId="6D3CA21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A23F11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#3. Conduct appropriate analyses and give interpretations to determine </w:t>
      </w:r>
    </w:p>
    <w:p w14:paraId="5FE53FB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#if your model is a good fit to the data in your primary data set.  </w:t>
      </w:r>
    </w:p>
    <w:p w14:paraId="78C973E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 xml:space="preserve">&gt; </w:t>
      </w:r>
    </w:p>
    <w:p w14:paraId="6370D98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plot(cars$price,cars.out$fitted.values,</w:t>
      </w:r>
    </w:p>
    <w:p w14:paraId="7B571F0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584E7F2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5671B23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62CE01A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142152A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plot(cars$price,cars2.out$fitted.values,</w:t>
      </w:r>
    </w:p>
    <w:p w14:paraId="5D6DCB3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58197C9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64CE23A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533B3D6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22AF499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plot(cars$price,cars3.out$fitted.values,</w:t>
      </w:r>
    </w:p>
    <w:p w14:paraId="39A645E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3AD3621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5A65E8C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Error in xy.coords(x, y, xlabel, ylabel, log) : </w:t>
      </w:r>
    </w:p>
    <w:p w14:paraId="12A0533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object 'cars3.out' not found</w:t>
      </w:r>
    </w:p>
    <w:p w14:paraId="2BA549E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7F113CD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5357219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plot(cars$price,cars4.out$fitted.values,</w:t>
      </w:r>
    </w:p>
    <w:p w14:paraId="50AFE3C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06C278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6D9A6D7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586631D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6391F2C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plot(cars$price,cars6.out$fitted.values,</w:t>
      </w:r>
    </w:p>
    <w:p w14:paraId="711B533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40547B8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041327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6DD6D51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65B8B3D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79D7D74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#4.) Assess your model’s conformance with the LINE assumptions of regression.</w:t>
      </w:r>
    </w:p>
    <w:p w14:paraId="686BBEE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#code from the professor</w:t>
      </w:r>
    </w:p>
    <w:p w14:paraId="088674D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 Combined Plot</w:t>
      </w:r>
    </w:p>
    <w:p w14:paraId="293C167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par(mfrow=c(2,2))</w:t>
      </w:r>
    </w:p>
    <w:p w14:paraId="0135E6D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 Linearity</w:t>
      </w:r>
    </w:p>
    <w:p w14:paraId="0BE4736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plot(cars$price,cars.out$fitted.values,</w:t>
      </w:r>
    </w:p>
    <w:p w14:paraId="562C3F5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</w:t>
      </w:r>
    </w:p>
    <w:p w14:paraId="7A85BFE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main="Actuals v. Fitteds, Restaurant Revenue")</w:t>
      </w:r>
    </w:p>
    <w:p w14:paraId="78210A2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268EEA8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 Normality</w:t>
      </w:r>
    </w:p>
    <w:p w14:paraId="53C7589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qqnorm(cars.out$residuals,pch=19,</w:t>
      </w:r>
    </w:p>
    <w:p w14:paraId="219D764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  main="Normality Plot, Restaurant Revenue")</w:t>
      </w:r>
    </w:p>
    <w:p w14:paraId="30CEBC0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qqline(cars.out$residuals,lwd=3,col="red")</w:t>
      </w:r>
    </w:p>
    <w:p w14:paraId="06107AF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hist(cars.out$residuals,col="red",</w:t>
      </w:r>
    </w:p>
    <w:p w14:paraId="414B0DF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main="Residuals, Restaurant Revenue",</w:t>
      </w:r>
    </w:p>
    <w:p w14:paraId="776345D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>+      probability = TRUE)</w:t>
      </w:r>
    </w:p>
    <w:p w14:paraId="367C5BF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curve(dnorm(x,mean(cars.out$residuals),</w:t>
      </w:r>
    </w:p>
    <w:p w14:paraId="5BE2135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       sd(cars.out$residuals)),</w:t>
      </w:r>
    </w:p>
    <w:p w14:paraId="0B0CB1F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 from=min(cars.out$residuals),</w:t>
      </w:r>
    </w:p>
    <w:p w14:paraId="0113536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 to=max(cars.out$residuals)</w:t>
      </w:r>
    </w:p>
    <w:p w14:paraId="5D72682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 ,lwd=3,col="blue",add=TRUE)</w:t>
      </w:r>
    </w:p>
    <w:p w14:paraId="0911CD8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 Equality of Variances</w:t>
      </w:r>
    </w:p>
    <w:p w14:paraId="0B06659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plot(cars.out$fitted.values,rstandard(cars.out),</w:t>
      </w:r>
    </w:p>
    <w:p w14:paraId="0F736E5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pch=19,main="Equality of Variances, Restaurant Revenue")</w:t>
      </w:r>
    </w:p>
    <w:p w14:paraId="5A5D442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abline(0,0,lwd=3,col="red")</w:t>
      </w:r>
    </w:p>
    <w:p w14:paraId="470C03E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par(mfrow=c(1,1))</w:t>
      </w:r>
    </w:p>
    <w:p w14:paraId="32FF75B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0D52AB9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 I think the data looks okay I see there is an outlier. I don't there is anything that</w:t>
      </w:r>
    </w:p>
    <w:p w14:paraId="378CB03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#stands out like what I saw in class. There is a bit of curve I am having trouble</w:t>
      </w:r>
    </w:p>
    <w:p w14:paraId="2B51265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#applying the code from class.</w:t>
      </w:r>
    </w:p>
    <w:p w14:paraId="6337C05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6CDA144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0547F53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497966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671A93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175548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#4.) Assess your model’s conformance with the LINE assumptions of regression.</w:t>
      </w:r>
    </w:p>
    <w:p w14:paraId="4D37DB8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72EE0E9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#Linearity</w:t>
      </w:r>
    </w:p>
    <w:p w14:paraId="31B22E9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plot(crime12$reported_crimes_per_million,simlin12$fitted.values,</w:t>
      </w:r>
    </w:p>
    <w:p w14:paraId="1BB317C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pch=19,main="Crime Actual v. Fitted Values")</w:t>
      </w:r>
    </w:p>
    <w:p w14:paraId="40A3DF7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Error in plot(crime12$reported_crimes_per_million, simlin12$fitted.values,  : </w:t>
      </w:r>
    </w:p>
    <w:p w14:paraId="69C1D96F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object 'crime12' not found</w:t>
      </w:r>
    </w:p>
    <w:p w14:paraId="4CBF706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xlim=c(300,2000)ylim=c(300,2000)</w:t>
      </w:r>
    </w:p>
    <w:p w14:paraId="6748340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Error: unexpected symbol in "xlim=c(300,2000)ylim"</w:t>
      </w:r>
    </w:p>
    <w:p w14:paraId="57FFC54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abline(0,1,col="red",lwd=3)</w:t>
      </w:r>
    </w:p>
    <w:p w14:paraId="0A3F45F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86C48D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#Does not pass linearity</w:t>
      </w:r>
    </w:p>
    <w:p w14:paraId="2D33ECE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#I am having a hard time with making a logistic regression.</w:t>
      </w:r>
    </w:p>
    <w:p w14:paraId="3C1315C2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#I need to over this with the professor.</w:t>
      </w:r>
    </w:p>
    <w:p w14:paraId="433678C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1BC4918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#Normality</w:t>
      </w:r>
    </w:p>
    <w:p w14:paraId="5F0FF86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qqnorm(crime12$reported_crimes_per_million,pch=19,main="Crime Normality Plot")</w:t>
      </w:r>
    </w:p>
    <w:p w14:paraId="02BA6E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Error in qqnorm(crime12$reported_crimes_per_million, pch = 19, main = "Crime Normality Plot") : </w:t>
      </w:r>
    </w:p>
    <w:p w14:paraId="4532C1B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object 'crime12' not found</w:t>
      </w:r>
    </w:p>
    <w:p w14:paraId="473EA8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qqline(simlin12$fitted.values,col="red",lwd=3)</w:t>
      </w:r>
    </w:p>
    <w:p w14:paraId="49D811D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Error in quantile(y, probs, names = FALSE, type = qtype, na.rm = TRUE) : </w:t>
      </w:r>
    </w:p>
    <w:p w14:paraId="0131276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object 'simlin12' not found</w:t>
      </w:r>
    </w:p>
    <w:p w14:paraId="55C2043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#There is a bit of curve on the right tail.</w:t>
      </w:r>
    </w:p>
    <w:p w14:paraId="0F27C13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lastRenderedPageBreak/>
        <w:t xml:space="preserve">&gt; </w:t>
      </w:r>
    </w:p>
    <w:p w14:paraId="032C322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#Equality of Variances</w:t>
      </w:r>
    </w:p>
    <w:p w14:paraId="518BB29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plot(simlin12$fitted.values,scale(simlin12$residuals),</w:t>
      </w:r>
    </w:p>
    <w:p w14:paraId="77502BB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+      pch=19,main="Crime Standardized Residuals",ylim = c(-4,4))</w:t>
      </w:r>
    </w:p>
    <w:p w14:paraId="59A9236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Error in plot(simlin12$fitted.values, scale(simlin12$residuals), pch = 19,  : </w:t>
      </w:r>
    </w:p>
    <w:p w14:paraId="48C01B3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object 'simlin12' not found</w:t>
      </w:r>
    </w:p>
    <w:p w14:paraId="0CE1871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abline(0,0,col="red",lwd=3)</w:t>
      </w:r>
    </w:p>
    <w:p w14:paraId="4308635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#A bit of heteroscedasticity.</w:t>
      </w:r>
    </w:p>
    <w:p w14:paraId="33D795E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709DEF6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#5.) Throckmorton P. Gildersleeve of Summerfield, Tennessee would like to sell </w:t>
      </w:r>
    </w:p>
    <w:p w14:paraId="75F6C06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#his 2011 Cadillac DTS pictured above.  He says the vehicle is in "excellent" </w:t>
      </w:r>
    </w:p>
    <w:p w14:paraId="1640E673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#condition and has 175,757 miles on the odometer.  </w:t>
      </w:r>
    </w:p>
    <w:p w14:paraId="52D57CF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#Mr. Gildersleeve has not shared details of his Cadillac’s engine with you </w:t>
      </w:r>
    </w:p>
    <w:p w14:paraId="632778C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#because he thinks you know that all 2011 DTS cars had the same famous engine. </w:t>
      </w:r>
    </w:p>
    <w:p w14:paraId="7C523A5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#If you know nothing about Cadillac engines the point is easily researched online.  Use R and your model to determine what price he should ask for the car.  </w:t>
      </w:r>
    </w:p>
    <w:p w14:paraId="7995350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#Do you believe your pricing advice to the Great Gildersleeve is accurate and usable?  </w:t>
      </w:r>
    </w:p>
    <w:p w14:paraId="6C215A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#Give reasoning for your conclusion.</w:t>
      </w:r>
    </w:p>
    <w:p w14:paraId="56919AA1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2AE5F2E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#odometer ==175757</w:t>
      </w:r>
    </w:p>
    <w:p w14:paraId="52A518CE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#condition == 'excellent'</w:t>
      </w:r>
    </w:p>
    <w:p w14:paraId="22B5853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#year == 2011</w:t>
      </w:r>
    </w:p>
    <w:p w14:paraId="28C40B16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03EA13C0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6046E8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throck = data.frame(odometer=175757,condition = 'excellent', year = '2011')</w:t>
      </w:r>
    </w:p>
    <w:p w14:paraId="33116A0B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3E1DED8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predict(cars9.out,throck,interval="predict")</w:t>
      </w:r>
    </w:p>
    <w:p w14:paraId="1D2E4377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       fit      lwr      upr</w:t>
      </w:r>
    </w:p>
    <w:p w14:paraId="12DEE388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1 11562.44 1697.657 21427.22</w:t>
      </w:r>
    </w:p>
    <w:p w14:paraId="0BCB8DD5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1B0CEB6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59AFFC7A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4F75AC49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 xml:space="preserve">&gt; </w:t>
      </w:r>
    </w:p>
    <w:p w14:paraId="705F4FCC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#price of the car could be around $11,662</w:t>
      </w:r>
    </w:p>
    <w:p w14:paraId="138538CD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#I don't think the information is useful my model is bad as my squaring isn't working.</w:t>
      </w:r>
    </w:p>
    <w:p w14:paraId="78E0D554" w14:textId="77777777" w:rsidR="00561F03" w:rsidRPr="00561F03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#then I had to take inputs out of the model because of I did know the 'famous engine'</w:t>
      </w:r>
    </w:p>
    <w:p w14:paraId="1893875F" w14:textId="6464F4F2" w:rsidR="0070617F" w:rsidRPr="0065242A" w:rsidRDefault="00561F03" w:rsidP="00561F03">
      <w:pPr>
        <w:rPr>
          <w:b/>
          <w:bCs/>
          <w:lang w:val="pt-BR"/>
        </w:rPr>
      </w:pPr>
      <w:r w:rsidRPr="00561F03">
        <w:rPr>
          <w:b/>
          <w:bCs/>
          <w:lang w:val="pt-BR"/>
        </w:rPr>
        <w:t>&gt; #info. I would ask for more information.</w:t>
      </w:r>
    </w:p>
    <w:p w14:paraId="6EBD0B65" w14:textId="77777777" w:rsidR="0070617F" w:rsidRDefault="0070617F" w:rsidP="0070617F">
      <w:pPr>
        <w:rPr>
          <w:highlight w:val="yellow"/>
          <w:lang w:val="pt-BR"/>
        </w:rPr>
      </w:pPr>
      <w:r w:rsidRPr="0065242A">
        <w:rPr>
          <w:highlight w:val="yellow"/>
          <w:lang w:val="pt-BR"/>
        </w:rPr>
        <w:t>END R CONSOLE OUTPUT</w:t>
      </w:r>
    </w:p>
    <w:p w14:paraId="656B1142" w14:textId="77777777" w:rsidR="0070617F" w:rsidRDefault="0070617F" w:rsidP="0065242A">
      <w:pPr>
        <w:rPr>
          <w:highlight w:val="yellow"/>
          <w:lang w:val="pt-BR"/>
        </w:rPr>
      </w:pPr>
    </w:p>
    <w:p w14:paraId="5781FCA6" w14:textId="77777777" w:rsidR="0070617F" w:rsidRPr="0065242A" w:rsidRDefault="0070617F" w:rsidP="0065242A">
      <w:pPr>
        <w:rPr>
          <w:highlight w:val="yellow"/>
          <w:lang w:val="pt-BR"/>
        </w:rPr>
      </w:pPr>
    </w:p>
    <w:sectPr w:rsidR="0070617F" w:rsidRPr="0065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819"/>
    <w:multiLevelType w:val="hybridMultilevel"/>
    <w:tmpl w:val="CCA4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3"/>
    <w:rsid w:val="00561F03"/>
    <w:rsid w:val="0065242A"/>
    <w:rsid w:val="0070617F"/>
    <w:rsid w:val="00C10887"/>
    <w:rsid w:val="00E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A9F3"/>
  <w15:chartTrackingRefBased/>
  <w15:docId w15:val="{FA8D8988-FD68-7D42-80D7-175F6716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242A"/>
  </w:style>
  <w:style w:type="character" w:customStyle="1" w:styleId="DateChar">
    <w:name w:val="Date Char"/>
    <w:basedOn w:val="DefaultParagraphFont"/>
    <w:link w:val="Date"/>
    <w:uiPriority w:val="99"/>
    <w:semiHidden/>
    <w:rsid w:val="0065242A"/>
  </w:style>
  <w:style w:type="character" w:styleId="Hyperlink">
    <w:name w:val="Hyperlink"/>
    <w:basedOn w:val="DefaultParagraphFont"/>
    <w:uiPriority w:val="99"/>
    <w:unhideWhenUsed/>
    <w:rsid w:val="006524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4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17F"/>
    <w:pPr>
      <w:ind w:left="720"/>
      <w:contextualSpacing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atterf@usf.ed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lton/Library/Group%20Containers/UBF8T346G9.Office/User%20Content.localized/Templates.localized/QMB6304%20Weekly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QMB6304 Weekly Assignment Template.dotx</Template>
  <TotalTime>2</TotalTime>
  <Pages>16</Pages>
  <Words>3700</Words>
  <Characters>21094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Dalton</dc:creator>
  <cp:keywords/>
  <dc:description/>
  <cp:lastModifiedBy>Dalton Anderson</cp:lastModifiedBy>
  <cp:revision>1</cp:revision>
  <dcterms:created xsi:type="dcterms:W3CDTF">2021-10-03T15:58:00Z</dcterms:created>
  <dcterms:modified xsi:type="dcterms:W3CDTF">2021-10-03T16:01:00Z</dcterms:modified>
</cp:coreProperties>
</file>